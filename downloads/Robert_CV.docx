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C9020D1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855906C" w14:textId="77777777" w:rsidR="00692703" w:rsidRPr="00CF1A49" w:rsidRDefault="0024787F" w:rsidP="00913946">
            <w:pPr>
              <w:pStyle w:val="Title"/>
            </w:pPr>
            <w:r>
              <w:t>Robert</w:t>
            </w:r>
          </w:p>
          <w:p w14:paraId="15926CEF" w14:textId="2D4BE52B" w:rsidR="00692703" w:rsidRPr="004675F0" w:rsidRDefault="00396EC6" w:rsidP="00913946">
            <w:pPr>
              <w:pStyle w:val="ContactInfo"/>
              <w:contextualSpacing w:val="0"/>
            </w:pPr>
            <w:hyperlink r:id="rId8" w:history="1">
              <w:r w:rsidRPr="004675F0">
                <w:rPr>
                  <w:rStyle w:val="Hyperlink"/>
                  <w:u w:val="none"/>
                </w:rPr>
                <w:t>South Jakarta</w:t>
              </w:r>
            </w:hyperlink>
          </w:p>
          <w:p w14:paraId="2D69BD4E" w14:textId="03795311" w:rsidR="00692703" w:rsidRPr="00CF1A49" w:rsidRDefault="00917043" w:rsidP="00C65E22">
            <w:pPr>
              <w:pStyle w:val="ContactInfoEmphasis"/>
              <w:contextualSpacing w:val="0"/>
            </w:pPr>
            <w:hyperlink r:id="rId9" w:history="1">
              <w:r w:rsidR="004C4972">
                <w:rPr>
                  <w:rStyle w:val="Hyperlink"/>
                  <w:color w:val="1D824C" w:themeColor="accent1"/>
                  <w:u w:val="none"/>
                </w:rPr>
                <w:t>Mail</w:t>
              </w:r>
            </w:hyperlink>
            <w:r w:rsidR="004C4972">
              <w:rPr>
                <w:rStyle w:val="Hyperlink"/>
                <w:color w:val="1D824C" w:themeColor="accent1"/>
                <w:u w:val="none"/>
              </w:rPr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1030554A523E4208BE37C5BA454B33DF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10" w:history="1">
              <w:r w:rsidR="00C65E22" w:rsidRPr="00C65E22">
                <w:rPr>
                  <w:rStyle w:val="Hyperlink"/>
                  <w:color w:val="1D824C" w:themeColor="accent1"/>
                  <w:u w:val="none"/>
                </w:rPr>
                <w:t>LinkedIn</w:t>
              </w:r>
            </w:hyperlink>
            <w:r w:rsidR="00286228" w:rsidRPr="00CF1A49">
              <w:t xml:space="preserve"> </w:t>
            </w:r>
            <w:sdt>
              <w:sdtPr>
                <w:alias w:val="Divider dot:"/>
                <w:tag w:val="Divider dot:"/>
                <w:id w:val="275372781"/>
                <w:placeholder>
                  <w:docPart w:val="4AFFBA8013FE46F79B09BE050B5C5B80"/>
                </w:placeholder>
                <w:temporary/>
                <w:showingPlcHdr/>
                <w15:appearance w15:val="hidden"/>
              </w:sdtPr>
              <w:sdtContent>
                <w:r w:rsidR="00286228" w:rsidRPr="00CF1A49">
                  <w:t>·</w:t>
                </w:r>
              </w:sdtContent>
            </w:sdt>
            <w:r w:rsidR="00396EC6">
              <w:t xml:space="preserve"> </w:t>
            </w:r>
            <w:hyperlink r:id="rId11" w:history="1">
              <w:r w:rsidR="00396EC6" w:rsidRPr="00396EC6">
                <w:t>GitHub</w:t>
              </w:r>
            </w:hyperlink>
            <w:r w:rsidR="004675F0" w:rsidRPr="00CF1A49">
              <w:t xml:space="preserve"> </w:t>
            </w:r>
            <w:sdt>
              <w:sdtPr>
                <w:alias w:val="Divider dot:"/>
                <w:tag w:val="Divider dot:"/>
                <w:id w:val="235294969"/>
                <w:placeholder>
                  <w:docPart w:val="AEC92780E6274FAFAC1BD07231DC5B2B"/>
                </w:placeholder>
                <w:temporary/>
                <w:showingPlcHdr/>
                <w15:appearance w15:val="hidden"/>
              </w:sdtPr>
              <w:sdtContent>
                <w:r w:rsidR="004675F0" w:rsidRPr="00CF1A49">
                  <w:t>·</w:t>
                </w:r>
              </w:sdtContent>
            </w:sdt>
            <w:r w:rsidR="004675F0">
              <w:t xml:space="preserve"> </w:t>
            </w:r>
            <w:hyperlink r:id="rId12" w:history="1">
              <w:r w:rsidR="004675F0">
                <w:t>WhatsApp</w:t>
              </w:r>
            </w:hyperlink>
            <w:r w:rsidR="004675F0">
              <w:t xml:space="preserve"> </w:t>
            </w:r>
            <w:sdt>
              <w:sdtPr>
                <w:alias w:val="Divider dot:"/>
                <w:tag w:val="Divider dot:"/>
                <w:id w:val="-82609375"/>
                <w:placeholder>
                  <w:docPart w:val="43F0D83E6B024D9D8362159B2727D748"/>
                </w:placeholder>
                <w:temporary/>
                <w:showingPlcHdr/>
                <w15:appearance w15:val="hidden"/>
              </w:sdtPr>
              <w:sdtContent>
                <w:r w:rsidR="004675F0" w:rsidRPr="00CF1A49">
                  <w:t>·</w:t>
                </w:r>
              </w:sdtContent>
            </w:sdt>
            <w:r w:rsidR="004675F0">
              <w:t xml:space="preserve"> </w:t>
            </w:r>
            <w:hyperlink r:id="rId13" w:history="1">
              <w:r w:rsidR="004675F0">
                <w:t>Phone</w:t>
              </w:r>
            </w:hyperlink>
          </w:p>
        </w:tc>
      </w:tr>
      <w:tr w:rsidR="009571D8" w:rsidRPr="00CF1A49" w14:paraId="6F049CFE" w14:textId="77777777" w:rsidTr="00692703">
        <w:tc>
          <w:tcPr>
            <w:tcW w:w="9360" w:type="dxa"/>
            <w:tcMar>
              <w:top w:w="432" w:type="dxa"/>
            </w:tcMar>
          </w:tcPr>
          <w:p w14:paraId="5047D6B4" w14:textId="77777777" w:rsidR="001755A8" w:rsidRPr="00CF1A49" w:rsidRDefault="00E90155" w:rsidP="00383773">
            <w:pPr>
              <w:contextualSpacing w:val="0"/>
              <w:jc w:val="both"/>
            </w:pPr>
            <w:r>
              <w:t>A Passionate developer who w</w:t>
            </w:r>
            <w:r w:rsidRPr="00B931BF">
              <w:t>elcomes challenging projects and never stop learning.</w:t>
            </w:r>
            <w:r w:rsidR="00BD3D21">
              <w:t xml:space="preserve"> Have work through many successful projects as </w:t>
            </w:r>
            <w:r>
              <w:t>a back-end programmer</w:t>
            </w:r>
            <w:r w:rsidR="00383773">
              <w:t>,</w:t>
            </w:r>
            <w:r>
              <w:t xml:space="preserve"> front-end</w:t>
            </w:r>
            <w:r w:rsidR="00BD3D21">
              <w:t xml:space="preserve"> programmer</w:t>
            </w:r>
            <w:r w:rsidR="00383773">
              <w:t>, or full-stack developer</w:t>
            </w:r>
            <w:r w:rsidR="00BD3D21">
              <w:t>.</w:t>
            </w:r>
            <w:r w:rsidR="00B931BF" w:rsidRPr="00B931BF">
              <w:t xml:space="preserve"> An excellent communicator with the ability to meet deadlines and quickly resolve</w:t>
            </w:r>
            <w:r w:rsidR="0093006D">
              <w:t>.</w:t>
            </w:r>
            <w:r w:rsidR="00B931BF" w:rsidRPr="00B931BF">
              <w:t xml:space="preserve"> </w:t>
            </w:r>
          </w:p>
        </w:tc>
      </w:tr>
    </w:tbl>
    <w:p w14:paraId="1F07A1CE" w14:textId="7BC9D840" w:rsidR="004E01EB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08CF0D6F2B1438B8BA457A8C78E1C45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p w14:paraId="097A118E" w14:textId="77777777" w:rsidR="00A22C68" w:rsidRPr="00CF1A49" w:rsidRDefault="00A22C68" w:rsidP="004E01EB">
      <w:pPr>
        <w:pStyle w:val="Heading1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801440E" w14:textId="77777777" w:rsidTr="00B931BF">
        <w:tc>
          <w:tcPr>
            <w:tcW w:w="9290" w:type="dxa"/>
          </w:tcPr>
          <w:p w14:paraId="08C6D888" w14:textId="56F32EC8" w:rsidR="00FF166E" w:rsidRPr="00CF1A49" w:rsidRDefault="00C7487E" w:rsidP="00FF166E">
            <w:pPr>
              <w:pStyle w:val="Heading3"/>
              <w:contextualSpacing w:val="0"/>
            </w:pPr>
            <w:r>
              <w:t>OCT</w:t>
            </w:r>
            <w:r w:rsidR="00FF166E">
              <w:t xml:space="preserve"> 202</w:t>
            </w:r>
            <w:r>
              <w:t>3</w:t>
            </w:r>
            <w:r w:rsidR="00FF166E" w:rsidRPr="00CF1A49">
              <w:t xml:space="preserve"> – </w:t>
            </w:r>
            <w:r w:rsidR="00FF166E">
              <w:t>NOW</w:t>
            </w:r>
          </w:p>
          <w:p w14:paraId="521ACBA1" w14:textId="2090F40F" w:rsidR="0044272C" w:rsidRDefault="00FF166E" w:rsidP="0044272C">
            <w:pPr>
              <w:pStyle w:val="Heading2"/>
              <w:contextualSpacing w:val="0"/>
            </w:pPr>
            <w:r>
              <w:t>Technical Lead</w:t>
            </w:r>
            <w:r w:rsidRPr="00CF1A49">
              <w:t xml:space="preserve">, </w:t>
            </w:r>
            <w:r>
              <w:rPr>
                <w:b w:val="0"/>
              </w:rPr>
              <w:t xml:space="preserve">pt. </w:t>
            </w:r>
            <w:r w:rsidR="00CD7105">
              <w:rPr>
                <w:b w:val="0"/>
              </w:rPr>
              <w:t xml:space="preserve">Bukit </w:t>
            </w:r>
            <w:r w:rsidR="004C4972" w:rsidRPr="004C4972">
              <w:rPr>
                <w:b w:val="0"/>
              </w:rPr>
              <w:t>Teknologi</w:t>
            </w:r>
            <w:r w:rsidR="004C4972">
              <w:rPr>
                <w:b w:val="0"/>
              </w:rPr>
              <w:t xml:space="preserve"> </w:t>
            </w:r>
            <w:r w:rsidR="00CD7105">
              <w:rPr>
                <w:b w:val="0"/>
              </w:rPr>
              <w:t>digital</w:t>
            </w:r>
          </w:p>
          <w:p w14:paraId="6B464DA6" w14:textId="77777777" w:rsidR="00261C0B" w:rsidRDefault="0044272C" w:rsidP="00261C0B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Implementing </w:t>
            </w:r>
            <w:r w:rsidRPr="006D3685">
              <w:rPr>
                <w:b/>
                <w:bCs/>
              </w:rPr>
              <w:t>multi-tenant architecture</w:t>
            </w:r>
            <w:r>
              <w:t xml:space="preserve"> for backend services</w:t>
            </w:r>
            <w:r>
              <w:t xml:space="preserve">, </w:t>
            </w:r>
            <w:r w:rsidRPr="0044272C">
              <w:rPr>
                <w:b/>
                <w:bCs/>
              </w:rPr>
              <w:t xml:space="preserve">reducing </w:t>
            </w:r>
            <w:r w:rsidR="00C42268" w:rsidRPr="0044272C">
              <w:rPr>
                <w:b/>
                <w:bCs/>
              </w:rPr>
              <w:t>costs</w:t>
            </w:r>
            <w:r>
              <w:t xml:space="preserve"> and allowing new tenant deployment to be </w:t>
            </w:r>
            <w:r w:rsidRPr="0044272C">
              <w:rPr>
                <w:b/>
                <w:bCs/>
              </w:rPr>
              <w:t>seamless</w:t>
            </w:r>
            <w:r>
              <w:t>.</w:t>
            </w:r>
          </w:p>
          <w:p w14:paraId="6902D2A7" w14:textId="7F59FCBF" w:rsidR="0044272C" w:rsidRDefault="00261C0B" w:rsidP="00261C0B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Mentor developers</w:t>
            </w:r>
            <w:r w:rsidR="004C4972">
              <w:t xml:space="preserve"> through code reviews and suggest improvement.</w:t>
            </w:r>
          </w:p>
          <w:p w14:paraId="1721D685" w14:textId="5833F03D" w:rsidR="004C4972" w:rsidRDefault="004C4972" w:rsidP="00261C0B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Solving more complex and niche </w:t>
            </w:r>
            <w:r w:rsidR="004D23E5">
              <w:t>problems</w:t>
            </w:r>
            <w:r>
              <w:t xml:space="preserve"> that cannot be handled by </w:t>
            </w:r>
            <w:proofErr w:type="spellStart"/>
            <w:r>
              <w:t>devs</w:t>
            </w:r>
            <w:proofErr w:type="spellEnd"/>
            <w:r>
              <w:t>.</w:t>
            </w:r>
          </w:p>
          <w:p w14:paraId="2C58317A" w14:textId="47DAE986" w:rsidR="0044272C" w:rsidRDefault="0044272C" w:rsidP="0044272C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Implementing </w:t>
            </w:r>
            <w:r w:rsidRPr="006D3685">
              <w:rPr>
                <w:b/>
                <w:bCs/>
              </w:rPr>
              <w:t>micro-frontend architecture</w:t>
            </w:r>
            <w:r>
              <w:t xml:space="preserve"> to help </w:t>
            </w:r>
            <w:r>
              <w:t>products go</w:t>
            </w:r>
            <w:r>
              <w:t xml:space="preserve"> live easier.</w:t>
            </w:r>
          </w:p>
          <w:p w14:paraId="4E6EE2DF" w14:textId="77777777" w:rsidR="0044272C" w:rsidRDefault="0044272C" w:rsidP="0044272C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Implement </w:t>
            </w:r>
            <w:r>
              <w:rPr>
                <w:b/>
                <w:bCs/>
              </w:rPr>
              <w:t xml:space="preserve">Unit Test </w:t>
            </w:r>
            <w:r w:rsidRPr="006D3685">
              <w:t xml:space="preserve">for </w:t>
            </w:r>
            <w:r>
              <w:t xml:space="preserve">whole technology stack (vue.js, C#, </w:t>
            </w:r>
            <w:proofErr w:type="spellStart"/>
            <w:r>
              <w:t>ect</w:t>
            </w:r>
            <w:proofErr w:type="spellEnd"/>
            <w:r>
              <w:t>)</w:t>
            </w:r>
          </w:p>
          <w:p w14:paraId="364A283A" w14:textId="00AE907F" w:rsidR="00FF166E" w:rsidRDefault="00FF166E" w:rsidP="00FF166E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Work as </w:t>
            </w:r>
            <w:r w:rsidRPr="00543E13">
              <w:rPr>
                <w:b/>
                <w:bCs/>
              </w:rPr>
              <w:t>Tech Lead</w:t>
            </w:r>
            <w:r>
              <w:t xml:space="preserve">, </w:t>
            </w:r>
            <w:r w:rsidR="00543E13">
              <w:rPr>
                <w:b/>
              </w:rPr>
              <w:t>maintai</w:t>
            </w:r>
            <w:r w:rsidR="006D3685">
              <w:rPr>
                <w:b/>
              </w:rPr>
              <w:t>n</w:t>
            </w:r>
            <w:r w:rsidR="00543E13">
              <w:t xml:space="preserve"> </w:t>
            </w:r>
            <w:r w:rsidR="006D3685">
              <w:t xml:space="preserve">and </w:t>
            </w:r>
            <w:r w:rsidRPr="006D3685">
              <w:rPr>
                <w:b/>
                <w:bCs/>
              </w:rPr>
              <w:t>improv</w:t>
            </w:r>
            <w:r w:rsidR="006D3685" w:rsidRPr="006D3685">
              <w:rPr>
                <w:b/>
                <w:bCs/>
              </w:rPr>
              <w:t>e</w:t>
            </w:r>
            <w:r>
              <w:t xml:space="preserve"> the way </w:t>
            </w:r>
            <w:r w:rsidR="006D3685">
              <w:t>teams</w:t>
            </w:r>
            <w:r>
              <w:t xml:space="preserve"> work on our code base.</w:t>
            </w:r>
          </w:p>
          <w:p w14:paraId="517FCDD8" w14:textId="0EFF4CDE" w:rsidR="00FF166E" w:rsidRDefault="00FF166E" w:rsidP="00FF166E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Introducing new technologies to team as </w:t>
            </w:r>
            <w:r w:rsidRPr="00543E13">
              <w:rPr>
                <w:b/>
                <w:bCs/>
              </w:rPr>
              <w:t>Golang</w:t>
            </w:r>
            <w:r>
              <w:t xml:space="preserve"> and </w:t>
            </w:r>
            <w:proofErr w:type="spellStart"/>
            <w:r w:rsidRPr="00543E13">
              <w:rPr>
                <w:b/>
                <w:bCs/>
              </w:rPr>
              <w:t>NextJs</w:t>
            </w:r>
            <w:proofErr w:type="spellEnd"/>
            <w:r w:rsidR="00543E13">
              <w:rPr>
                <w:b/>
                <w:bCs/>
              </w:rPr>
              <w:t>.</w:t>
            </w:r>
          </w:p>
          <w:p w14:paraId="3BC937D0" w14:textId="3F79C3E2" w:rsidR="00543E13" w:rsidRDefault="00543E13" w:rsidP="006D3685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Help </w:t>
            </w:r>
            <w:r>
              <w:rPr>
                <w:b/>
              </w:rPr>
              <w:t>T</w:t>
            </w:r>
            <w:r w:rsidRPr="00543E13">
              <w:rPr>
                <w:b/>
                <w:bCs/>
              </w:rPr>
              <w:t>ranslating</w:t>
            </w:r>
            <w:r>
              <w:t xml:space="preserve"> and </w:t>
            </w:r>
            <w:r>
              <w:rPr>
                <w:b/>
              </w:rPr>
              <w:t>D</w:t>
            </w:r>
            <w:r w:rsidRPr="00543E13">
              <w:rPr>
                <w:b/>
                <w:bCs/>
              </w:rPr>
              <w:t>esigning</w:t>
            </w:r>
            <w:r>
              <w:t xml:space="preserve"> system as business needs.</w:t>
            </w:r>
          </w:p>
          <w:p w14:paraId="045F1CA0" w14:textId="7EF99E02" w:rsidR="006D3685" w:rsidRDefault="00543E13" w:rsidP="0044272C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Defining </w:t>
            </w:r>
            <w:r w:rsidRPr="00543E13">
              <w:rPr>
                <w:b/>
                <w:bCs/>
              </w:rPr>
              <w:t>standards</w:t>
            </w:r>
            <w:r>
              <w:t xml:space="preserve"> and </w:t>
            </w:r>
            <w:r w:rsidR="00CE2E26" w:rsidRPr="00543E13">
              <w:rPr>
                <w:b/>
                <w:bCs/>
              </w:rPr>
              <w:t>structures</w:t>
            </w:r>
            <w:r>
              <w:t xml:space="preserve"> that are used on </w:t>
            </w:r>
            <w:r w:rsidR="0044272C">
              <w:t>all</w:t>
            </w:r>
            <w:r>
              <w:t xml:space="preserve"> the code </w:t>
            </w:r>
            <w:r w:rsidR="000A0155">
              <w:t>bases</w:t>
            </w:r>
            <w:r>
              <w:t>.</w:t>
            </w:r>
          </w:p>
          <w:p w14:paraId="44F7DAD0" w14:textId="0D6AEF23" w:rsidR="00FF166E" w:rsidRDefault="00FF166E" w:rsidP="0033186D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Developing</w:t>
            </w:r>
            <w:r w:rsidR="00CD7105">
              <w:t xml:space="preserve"> </w:t>
            </w:r>
            <w:r w:rsidR="00CD7105" w:rsidRPr="006D3685">
              <w:rPr>
                <w:b/>
                <w:bCs/>
              </w:rPr>
              <w:t>libraries</w:t>
            </w:r>
            <w:r w:rsidR="00CD7105">
              <w:t xml:space="preserve"> (</w:t>
            </w:r>
            <w:r w:rsidR="00CD7105" w:rsidRPr="00CD7105">
              <w:rPr>
                <w:b/>
                <w:bCs/>
              </w:rPr>
              <w:t>C#</w:t>
            </w:r>
            <w:r w:rsidR="00CD7105">
              <w:t xml:space="preserve"> and </w:t>
            </w:r>
            <w:r w:rsidR="00CD7105" w:rsidRPr="00CD7105">
              <w:rPr>
                <w:b/>
                <w:bCs/>
              </w:rPr>
              <w:t>Typescript</w:t>
            </w:r>
            <w:r w:rsidR="00CD7105">
              <w:t>) that help</w:t>
            </w:r>
            <w:r w:rsidR="006D3685">
              <w:t xml:space="preserve"> </w:t>
            </w:r>
            <w:r w:rsidR="006D3685" w:rsidRPr="006D3685">
              <w:rPr>
                <w:b/>
                <w:bCs/>
              </w:rPr>
              <w:t>developer move faster</w:t>
            </w:r>
            <w:r w:rsidR="006D3685">
              <w:t xml:space="preserve"> and</w:t>
            </w:r>
            <w:r w:rsidR="00CD7105" w:rsidRPr="006D3685">
              <w:rPr>
                <w:b/>
                <w:bCs/>
              </w:rPr>
              <w:t xml:space="preserve"> lower the cost</w:t>
            </w:r>
            <w:r w:rsidR="00CD7105">
              <w:t xml:space="preserve"> of infrastructures, such as logging, background services, and many more.</w:t>
            </w:r>
          </w:p>
          <w:p w14:paraId="77704B9F" w14:textId="2CCE9C28" w:rsidR="003E11E7" w:rsidRDefault="00CD7105" w:rsidP="00CD7105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Leading multiple </w:t>
            </w:r>
            <w:r w:rsidR="0044272C">
              <w:t>teams</w:t>
            </w:r>
            <w:r>
              <w:t xml:space="preserve"> working on different products, such as </w:t>
            </w:r>
            <w:r w:rsidRPr="00CD7105">
              <w:rPr>
                <w:b/>
                <w:bCs/>
              </w:rPr>
              <w:t>Asset Management</w:t>
            </w:r>
            <w:r>
              <w:t xml:space="preserve"> and </w:t>
            </w:r>
            <w:r>
              <w:rPr>
                <w:b/>
                <w:bCs/>
              </w:rPr>
              <w:t xml:space="preserve">Safety </w:t>
            </w:r>
            <w:r w:rsidR="0044272C">
              <w:rPr>
                <w:b/>
                <w:bCs/>
              </w:rPr>
              <w:t>Management,</w:t>
            </w:r>
            <w:r>
              <w:rPr>
                <w:b/>
                <w:bCs/>
              </w:rPr>
              <w:t xml:space="preserve"> </w:t>
            </w:r>
            <w:r w:rsidRPr="00CD7105">
              <w:t>targeting</w:t>
            </w:r>
            <w:r>
              <w:t xml:space="preserve"> tenants with industry such as </w:t>
            </w:r>
            <w:r w:rsidRPr="00CD7105">
              <w:rPr>
                <w:b/>
                <w:bCs/>
              </w:rPr>
              <w:t>Coal</w:t>
            </w:r>
            <w:r>
              <w:t xml:space="preserve"> </w:t>
            </w:r>
            <w:r w:rsidRPr="00CD7105">
              <w:rPr>
                <w:b/>
                <w:bCs/>
              </w:rPr>
              <w:t>Mining</w:t>
            </w:r>
          </w:p>
          <w:p w14:paraId="6692E419" w14:textId="77777777" w:rsidR="00CD7105" w:rsidRDefault="00CD7105" w:rsidP="00CD7105">
            <w:pPr>
              <w:pStyle w:val="ListParagraph"/>
              <w:jc w:val="both"/>
            </w:pPr>
          </w:p>
          <w:p w14:paraId="472D7555" w14:textId="292FD8EF" w:rsidR="00CD7105" w:rsidRPr="00CF1A49" w:rsidRDefault="00CD7105" w:rsidP="00CD7105">
            <w:pPr>
              <w:pStyle w:val="Heading3"/>
              <w:contextualSpacing w:val="0"/>
            </w:pPr>
            <w:r>
              <w:t>March 2022</w:t>
            </w:r>
            <w:r w:rsidRPr="00CF1A49">
              <w:t xml:space="preserve"> – </w:t>
            </w:r>
            <w:r w:rsidR="00C7487E">
              <w:t>OCT 2023</w:t>
            </w:r>
          </w:p>
          <w:p w14:paraId="35FB153F" w14:textId="77777777" w:rsidR="00CD7105" w:rsidRPr="00CF1A49" w:rsidRDefault="00CD7105" w:rsidP="00CD7105">
            <w:pPr>
              <w:pStyle w:val="Heading2"/>
              <w:contextualSpacing w:val="0"/>
            </w:pPr>
            <w:r>
              <w:t>Technical Lead</w:t>
            </w:r>
            <w:r w:rsidRPr="00CF1A49">
              <w:t xml:space="preserve">, </w:t>
            </w:r>
            <w:r>
              <w:rPr>
                <w:b w:val="0"/>
              </w:rPr>
              <w:t>pt. jaya agung teknologi</w:t>
            </w:r>
          </w:p>
          <w:p w14:paraId="7C6AE3C8" w14:textId="77777777" w:rsidR="00CD7105" w:rsidRDefault="00CD7105" w:rsidP="00CD7105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Work as </w:t>
            </w:r>
            <w:r w:rsidRPr="00543E13">
              <w:rPr>
                <w:b/>
                <w:bCs/>
              </w:rPr>
              <w:t>Tech Lead</w:t>
            </w:r>
            <w:r>
              <w:t xml:space="preserve">, </w:t>
            </w:r>
            <w:r>
              <w:rPr>
                <w:b/>
              </w:rPr>
              <w:t>maintaining</w:t>
            </w:r>
            <w:r>
              <w:t xml:space="preserve"> (requirement files, </w:t>
            </w:r>
            <w:proofErr w:type="spellStart"/>
            <w:r>
              <w:t>npm</w:t>
            </w:r>
            <w:proofErr w:type="spellEnd"/>
            <w:r>
              <w:t xml:space="preserve"> packages, </w:t>
            </w:r>
            <w:proofErr w:type="spellStart"/>
            <w:r>
              <w:t>ect</w:t>
            </w:r>
            <w:proofErr w:type="spellEnd"/>
            <w:r>
              <w:t>) and improving the way team work on our code base.</w:t>
            </w:r>
          </w:p>
          <w:p w14:paraId="2BB15DF4" w14:textId="77777777" w:rsidR="00CD7105" w:rsidRDefault="00CD7105" w:rsidP="00CD7105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Introducing new technologies to </w:t>
            </w:r>
            <w:proofErr w:type="gramStart"/>
            <w:r>
              <w:t>team</w:t>
            </w:r>
            <w:proofErr w:type="gramEnd"/>
            <w:r>
              <w:t xml:space="preserve"> as </w:t>
            </w:r>
            <w:r w:rsidRPr="00543E13">
              <w:rPr>
                <w:b/>
                <w:bCs/>
              </w:rPr>
              <w:t>Golang</w:t>
            </w:r>
            <w:r>
              <w:t xml:space="preserve"> and </w:t>
            </w:r>
            <w:proofErr w:type="spellStart"/>
            <w:r w:rsidRPr="00543E13">
              <w:rPr>
                <w:b/>
                <w:bCs/>
              </w:rPr>
              <w:t>NextJs</w:t>
            </w:r>
            <w:proofErr w:type="spellEnd"/>
            <w:r>
              <w:rPr>
                <w:b/>
                <w:bCs/>
              </w:rPr>
              <w:t>.</w:t>
            </w:r>
          </w:p>
          <w:p w14:paraId="4E6E1B81" w14:textId="77777777" w:rsidR="00CD7105" w:rsidRDefault="00CD7105" w:rsidP="00CD7105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Help </w:t>
            </w:r>
            <w:r>
              <w:rPr>
                <w:b/>
              </w:rPr>
              <w:t>T</w:t>
            </w:r>
            <w:r w:rsidRPr="00543E13">
              <w:rPr>
                <w:b/>
                <w:bCs/>
              </w:rPr>
              <w:t>ranslating</w:t>
            </w:r>
            <w:r>
              <w:t xml:space="preserve"> and </w:t>
            </w:r>
            <w:r>
              <w:rPr>
                <w:b/>
              </w:rPr>
              <w:t>D</w:t>
            </w:r>
            <w:r w:rsidRPr="00543E13">
              <w:rPr>
                <w:b/>
                <w:bCs/>
              </w:rPr>
              <w:t>esigning</w:t>
            </w:r>
            <w:r>
              <w:t xml:space="preserve"> system as business needs.</w:t>
            </w:r>
          </w:p>
          <w:p w14:paraId="7121F0BD" w14:textId="118439F8" w:rsidR="00CD7105" w:rsidRDefault="00CD7105" w:rsidP="00CD7105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Finding </w:t>
            </w:r>
            <w:r w:rsidR="00C42268">
              <w:t>ways</w:t>
            </w:r>
            <w:r>
              <w:t xml:space="preserve"> to improve the </w:t>
            </w:r>
            <w:r w:rsidRPr="00543E13">
              <w:rPr>
                <w:b/>
                <w:bCs/>
              </w:rPr>
              <w:t xml:space="preserve">Developer </w:t>
            </w:r>
            <w:r>
              <w:rPr>
                <w:b/>
                <w:bCs/>
              </w:rPr>
              <w:t>E</w:t>
            </w:r>
            <w:r w:rsidRPr="00543E13">
              <w:rPr>
                <w:b/>
                <w:bCs/>
              </w:rPr>
              <w:t>xperience</w:t>
            </w:r>
            <w:r>
              <w:t xml:space="preserve"> by introducing or creating new </w:t>
            </w:r>
            <w:r>
              <w:rPr>
                <w:b/>
              </w:rPr>
              <w:t>M</w:t>
            </w:r>
            <w:r w:rsidRPr="00543E13">
              <w:rPr>
                <w:b/>
                <w:bCs/>
              </w:rPr>
              <w:t>odules</w:t>
            </w:r>
            <w:r>
              <w:t>/</w:t>
            </w:r>
            <w:r>
              <w:rPr>
                <w:b/>
              </w:rPr>
              <w:t>L</w:t>
            </w:r>
            <w:r w:rsidRPr="00543E13">
              <w:rPr>
                <w:b/>
                <w:bCs/>
              </w:rPr>
              <w:t>ibraries</w:t>
            </w:r>
            <w:r>
              <w:t>.</w:t>
            </w:r>
          </w:p>
          <w:p w14:paraId="3E1D6A70" w14:textId="77777777" w:rsidR="00CD7105" w:rsidRDefault="00CD7105" w:rsidP="00CD7105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Defining </w:t>
            </w:r>
            <w:r w:rsidRPr="00543E13">
              <w:rPr>
                <w:b/>
                <w:bCs/>
              </w:rPr>
              <w:t>standards</w:t>
            </w:r>
            <w:r>
              <w:t xml:space="preserve"> and </w:t>
            </w:r>
            <w:r w:rsidRPr="00543E13">
              <w:rPr>
                <w:b/>
                <w:bCs/>
              </w:rPr>
              <w:t>structure</w:t>
            </w:r>
            <w:r>
              <w:t xml:space="preserve"> that are used on </w:t>
            </w:r>
            <w:proofErr w:type="gramStart"/>
            <w:r>
              <w:t>all of</w:t>
            </w:r>
            <w:proofErr w:type="gramEnd"/>
            <w:r>
              <w:t xml:space="preserve"> the code base.</w:t>
            </w:r>
          </w:p>
          <w:p w14:paraId="09891432" w14:textId="77777777" w:rsidR="00CD7105" w:rsidRDefault="00CD7105" w:rsidP="00CD7105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Developing App using </w:t>
            </w:r>
            <w:proofErr w:type="spellStart"/>
            <w:r w:rsidRPr="0033186D">
              <w:rPr>
                <w:b/>
                <w:bCs/>
              </w:rPr>
              <w:t>NextJs</w:t>
            </w:r>
            <w:proofErr w:type="spellEnd"/>
            <w:r>
              <w:t xml:space="preserve"> (</w:t>
            </w:r>
            <w:r w:rsidRPr="009B6DDC">
              <w:rPr>
                <w:b/>
                <w:bCs/>
              </w:rPr>
              <w:t>React</w:t>
            </w:r>
            <w:r>
              <w:rPr>
                <w:b/>
                <w:bCs/>
              </w:rPr>
              <w:t>)</w:t>
            </w:r>
            <w:r>
              <w:t xml:space="preserve">, </w:t>
            </w:r>
            <w:r w:rsidRPr="009B6DDC">
              <w:rPr>
                <w:b/>
                <w:bCs/>
              </w:rPr>
              <w:t>Node.js</w:t>
            </w:r>
            <w:r>
              <w:rPr>
                <w:b/>
                <w:bCs/>
              </w:rPr>
              <w:t>, Golang (Fiber)</w:t>
            </w:r>
            <w:r>
              <w:t xml:space="preserve">, and </w:t>
            </w:r>
            <w:r w:rsidRPr="009B6DDC">
              <w:rPr>
                <w:b/>
                <w:bCs/>
              </w:rPr>
              <w:t>Django Rest Framework</w:t>
            </w:r>
            <w:r>
              <w:rPr>
                <w:b/>
                <w:bCs/>
              </w:rPr>
              <w:t xml:space="preserve"> (Python).</w:t>
            </w:r>
          </w:p>
          <w:p w14:paraId="6AD87CE8" w14:textId="77777777" w:rsidR="00CD7105" w:rsidRDefault="00CD7105" w:rsidP="00CD7105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Work as a </w:t>
            </w:r>
            <w:r w:rsidRPr="00A520F7">
              <w:rPr>
                <w:b/>
                <w:bCs/>
              </w:rPr>
              <w:t>team of 12</w:t>
            </w:r>
            <w:r>
              <w:t xml:space="preserve"> (</w:t>
            </w:r>
            <w:r w:rsidRPr="009B6DDC">
              <w:rPr>
                <w:b/>
                <w:bCs/>
              </w:rPr>
              <w:t>Scrum</w:t>
            </w:r>
            <w:r>
              <w:t xml:space="preserve">) with 2 UI/UX, 2 front-end, 2 backend, 4 </w:t>
            </w:r>
            <w:proofErr w:type="spellStart"/>
            <w:r>
              <w:t>fullstack</w:t>
            </w:r>
            <w:proofErr w:type="spellEnd"/>
            <w:r>
              <w:t xml:space="preserve"> and 2 QA, with 3 week-sprints.</w:t>
            </w:r>
          </w:p>
          <w:p w14:paraId="0E3CB9B5" w14:textId="77777777" w:rsidR="00CD7105" w:rsidRDefault="00CD7105" w:rsidP="00CD7105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Leading the team to move all old </w:t>
            </w:r>
            <w:r>
              <w:rPr>
                <w:b/>
              </w:rPr>
              <w:t>R</w:t>
            </w:r>
            <w:r w:rsidRPr="00533DBE">
              <w:rPr>
                <w:b/>
                <w:bCs/>
              </w:rPr>
              <w:t>eact</w:t>
            </w:r>
            <w:r>
              <w:t xml:space="preserve"> projects to </w:t>
            </w:r>
            <w:proofErr w:type="spellStart"/>
            <w:r w:rsidRPr="00533DBE">
              <w:rPr>
                <w:b/>
                <w:bCs/>
              </w:rPr>
              <w:t>NextJs</w:t>
            </w:r>
            <w:proofErr w:type="spellEnd"/>
            <w:r>
              <w:t xml:space="preserve">, and </w:t>
            </w:r>
            <w:r w:rsidRPr="00533DBE">
              <w:rPr>
                <w:b/>
                <w:bCs/>
              </w:rPr>
              <w:t>Django</w:t>
            </w:r>
            <w:r>
              <w:t xml:space="preserve"> projects to </w:t>
            </w:r>
            <w:r w:rsidRPr="00533DBE">
              <w:rPr>
                <w:b/>
                <w:bCs/>
              </w:rPr>
              <w:t>Golang</w:t>
            </w:r>
            <w:r>
              <w:t xml:space="preserve"> (</w:t>
            </w:r>
            <w:r w:rsidRPr="00533DBE">
              <w:rPr>
                <w:b/>
                <w:bCs/>
              </w:rPr>
              <w:t>Fiber</w:t>
            </w:r>
            <w:r>
              <w:t xml:space="preserve">), and by doing it </w:t>
            </w:r>
            <w:r w:rsidRPr="00533DBE">
              <w:rPr>
                <w:b/>
                <w:bCs/>
              </w:rPr>
              <w:t>improving developer experience</w:t>
            </w:r>
            <w:r>
              <w:t xml:space="preserve">, </w:t>
            </w:r>
            <w:r w:rsidRPr="00533DBE">
              <w:rPr>
                <w:b/>
                <w:bCs/>
              </w:rPr>
              <w:t>speed up development</w:t>
            </w:r>
            <w:r>
              <w:t>, opening more room for more advanced features to be added (</w:t>
            </w:r>
            <w:r w:rsidRPr="00533DBE">
              <w:rPr>
                <w:b/>
                <w:bCs/>
              </w:rPr>
              <w:t>removing technical limitations</w:t>
            </w:r>
            <w:r>
              <w:t xml:space="preserve">) </w:t>
            </w:r>
          </w:p>
          <w:p w14:paraId="28FC9516" w14:textId="77777777" w:rsidR="00CD7105" w:rsidRDefault="00CD7105" w:rsidP="00CD7105">
            <w:pPr>
              <w:jc w:val="both"/>
            </w:pPr>
          </w:p>
          <w:p w14:paraId="32FBACAD" w14:textId="77777777" w:rsidR="00FF166E" w:rsidRDefault="00FF166E" w:rsidP="00FF166E">
            <w:pPr>
              <w:pStyle w:val="ListParagraph"/>
              <w:jc w:val="both"/>
            </w:pPr>
          </w:p>
          <w:p w14:paraId="4DEDDEDD" w14:textId="7E2C75FE" w:rsidR="00FF166E" w:rsidRPr="00CF1A49" w:rsidRDefault="00FF166E" w:rsidP="00FF166E">
            <w:pPr>
              <w:pStyle w:val="Heading3"/>
              <w:contextualSpacing w:val="0"/>
            </w:pPr>
            <w:r>
              <w:t>OCTOBER 2020</w:t>
            </w:r>
            <w:r w:rsidRPr="00CF1A49">
              <w:t xml:space="preserve"> – </w:t>
            </w:r>
            <w:r>
              <w:t>March 2022</w:t>
            </w:r>
          </w:p>
          <w:p w14:paraId="398B9309" w14:textId="77777777" w:rsidR="00FF166E" w:rsidRPr="00CF1A49" w:rsidRDefault="00FF166E" w:rsidP="00FF166E">
            <w:pPr>
              <w:pStyle w:val="Heading2"/>
              <w:contextualSpacing w:val="0"/>
            </w:pPr>
            <w:r>
              <w:t>senior full-stack dEveloper</w:t>
            </w:r>
            <w:r w:rsidRPr="00CF1A49">
              <w:t xml:space="preserve">, </w:t>
            </w:r>
            <w:r>
              <w:rPr>
                <w:b w:val="0"/>
              </w:rPr>
              <w:t>pt. jaya agung teknologi</w:t>
            </w:r>
          </w:p>
          <w:p w14:paraId="3A949670" w14:textId="77777777" w:rsidR="00FF166E" w:rsidRDefault="00FF166E" w:rsidP="00FF166E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Work as a Senior Full-stack web developer, building, improving and maintaining portal (member site) and </w:t>
            </w:r>
            <w:proofErr w:type="spellStart"/>
            <w:r>
              <w:t>backoffice</w:t>
            </w:r>
            <w:proofErr w:type="spellEnd"/>
            <w:r>
              <w:t xml:space="preserve"> (company site).</w:t>
            </w:r>
          </w:p>
          <w:p w14:paraId="715C1C2E" w14:textId="77777777" w:rsidR="00FF166E" w:rsidRPr="006B0572" w:rsidRDefault="00FF166E" w:rsidP="00FF166E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Developing App using </w:t>
            </w:r>
            <w:r w:rsidRPr="009B6DDC">
              <w:rPr>
                <w:b/>
                <w:bCs/>
              </w:rPr>
              <w:t>React.js</w:t>
            </w:r>
            <w:r>
              <w:t xml:space="preserve">, </w:t>
            </w:r>
            <w:r w:rsidRPr="009B6DDC">
              <w:rPr>
                <w:b/>
                <w:bCs/>
              </w:rPr>
              <w:t>Node.js</w:t>
            </w:r>
            <w:r>
              <w:t xml:space="preserve">, and </w:t>
            </w:r>
            <w:r w:rsidRPr="009B6DDC">
              <w:rPr>
                <w:b/>
                <w:bCs/>
              </w:rPr>
              <w:t>Django Rest Framework</w:t>
            </w:r>
            <w:r>
              <w:rPr>
                <w:b/>
                <w:bCs/>
              </w:rPr>
              <w:t xml:space="preserve"> (Python)</w:t>
            </w:r>
          </w:p>
          <w:p w14:paraId="75B1F436" w14:textId="77777777" w:rsidR="00FF166E" w:rsidRDefault="00FF166E" w:rsidP="00FF166E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rPr>
                <w:bCs/>
              </w:rPr>
              <w:t>Collaborate and doing Integration with 3</w:t>
            </w:r>
            <w:r w:rsidRPr="006B0572">
              <w:rPr>
                <w:bCs/>
                <w:vertAlign w:val="superscript"/>
              </w:rPr>
              <w:t>rd</w:t>
            </w:r>
            <w:r>
              <w:rPr>
                <w:bCs/>
              </w:rPr>
              <w:t xml:space="preserve"> party developer.</w:t>
            </w:r>
          </w:p>
          <w:p w14:paraId="46F2C436" w14:textId="77777777" w:rsidR="00FF166E" w:rsidRDefault="00FF166E" w:rsidP="00FF166E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Tech stack following, </w:t>
            </w:r>
            <w:r w:rsidRPr="009B6DDC">
              <w:rPr>
                <w:b/>
                <w:bCs/>
              </w:rPr>
              <w:t>RabbitMQ</w:t>
            </w:r>
            <w:r>
              <w:t xml:space="preserve"> for async process, </w:t>
            </w:r>
            <w:r w:rsidRPr="009B6DDC">
              <w:rPr>
                <w:b/>
                <w:bCs/>
              </w:rPr>
              <w:t>Celery</w:t>
            </w:r>
            <w:r>
              <w:t xml:space="preserve"> for system scheduler, </w:t>
            </w:r>
            <w:proofErr w:type="spellStart"/>
            <w:r w:rsidRPr="009B6DDC">
              <w:rPr>
                <w:b/>
                <w:bCs/>
              </w:rPr>
              <w:t>Postgresql</w:t>
            </w:r>
            <w:proofErr w:type="spellEnd"/>
            <w:r>
              <w:t xml:space="preserve"> for DB, and </w:t>
            </w:r>
            <w:r w:rsidRPr="009B6DDC">
              <w:rPr>
                <w:b/>
                <w:bCs/>
              </w:rPr>
              <w:t>Material UI</w:t>
            </w:r>
            <w:r>
              <w:t xml:space="preserve"> with React (</w:t>
            </w:r>
            <w:r w:rsidRPr="009B6DDC">
              <w:rPr>
                <w:b/>
                <w:bCs/>
              </w:rPr>
              <w:t>Redux</w:t>
            </w:r>
            <w:r>
              <w:t xml:space="preserve">, Hook, Helmet, </w:t>
            </w:r>
            <w:r w:rsidRPr="009B6DDC">
              <w:rPr>
                <w:b/>
                <w:bCs/>
              </w:rPr>
              <w:t>i18n</w:t>
            </w:r>
            <w:r>
              <w:t xml:space="preserve">, </w:t>
            </w:r>
            <w:proofErr w:type="spellStart"/>
            <w:r>
              <w:t>ect</w:t>
            </w:r>
            <w:proofErr w:type="spellEnd"/>
            <w:r>
              <w:t>).</w:t>
            </w:r>
          </w:p>
          <w:p w14:paraId="6A5E2A8D" w14:textId="77777777" w:rsidR="00FF166E" w:rsidRDefault="00FF166E" w:rsidP="00FF166E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Leading team for Frontend development (doing POC, designing architecture, SEO), </w:t>
            </w:r>
            <w:r w:rsidRPr="009B6DDC">
              <w:rPr>
                <w:b/>
                <w:bCs/>
              </w:rPr>
              <w:t>collaborate with PO and Project Manager</w:t>
            </w:r>
            <w:r>
              <w:t xml:space="preserve"> to improve system (features, performance, </w:t>
            </w:r>
            <w:proofErr w:type="spellStart"/>
            <w:r>
              <w:t>ect</w:t>
            </w:r>
            <w:proofErr w:type="spellEnd"/>
            <w:r>
              <w:t xml:space="preserve">) and doing </w:t>
            </w:r>
            <w:r w:rsidRPr="009B6DDC">
              <w:rPr>
                <w:b/>
                <w:bCs/>
              </w:rPr>
              <w:t>Code Review</w:t>
            </w:r>
          </w:p>
          <w:p w14:paraId="39934262" w14:textId="77777777" w:rsidR="00FF166E" w:rsidRDefault="00FF166E" w:rsidP="00FF166E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Work as a team of 10 (</w:t>
            </w:r>
            <w:r w:rsidRPr="009B6DDC">
              <w:rPr>
                <w:b/>
                <w:bCs/>
              </w:rPr>
              <w:t>Scrum</w:t>
            </w:r>
            <w:r>
              <w:t xml:space="preserve">) with 1 UI/UX, 1 lead, 2 front-end, 2 backend, 3 </w:t>
            </w:r>
            <w:proofErr w:type="spellStart"/>
            <w:r>
              <w:t>fullstack</w:t>
            </w:r>
            <w:proofErr w:type="spellEnd"/>
            <w:r>
              <w:t xml:space="preserve"> and 1 QA, with 3 week-sprints.</w:t>
            </w:r>
          </w:p>
          <w:p w14:paraId="2659FBE2" w14:textId="77777777" w:rsidR="005203EA" w:rsidRDefault="005203EA" w:rsidP="005203EA">
            <w:pPr>
              <w:jc w:val="both"/>
            </w:pPr>
          </w:p>
          <w:p w14:paraId="62531888" w14:textId="30742E60" w:rsidR="005203EA" w:rsidRPr="00CF1A49" w:rsidRDefault="005203EA" w:rsidP="005203EA">
            <w:pPr>
              <w:pStyle w:val="Heading3"/>
              <w:contextualSpacing w:val="0"/>
            </w:pPr>
            <w:r>
              <w:t>OCTOBER 2019</w:t>
            </w:r>
            <w:r w:rsidRPr="00CF1A49">
              <w:t xml:space="preserve"> – </w:t>
            </w:r>
            <w:r>
              <w:t>NOVEMBER 2020</w:t>
            </w:r>
          </w:p>
          <w:p w14:paraId="42E7346A" w14:textId="2EE780DF" w:rsidR="00DA4DC8" w:rsidRPr="00CF1A49" w:rsidRDefault="00DA4DC8" w:rsidP="00DA4DC8">
            <w:pPr>
              <w:pStyle w:val="Heading2"/>
              <w:contextualSpacing w:val="0"/>
            </w:pPr>
            <w:r>
              <w:t>Middle</w:t>
            </w:r>
            <w:r w:rsidR="00692176">
              <w:t xml:space="preserve"> Software dEveloper</w:t>
            </w:r>
            <w:r w:rsidRPr="00CF1A49">
              <w:t xml:space="preserve">, </w:t>
            </w:r>
            <w:r w:rsidR="00692176">
              <w:rPr>
                <w:b w:val="0"/>
              </w:rPr>
              <w:t>Xuenn Private Limited</w:t>
            </w:r>
          </w:p>
          <w:p w14:paraId="3AD2AB10" w14:textId="040E5C12" w:rsidR="00DA4DC8" w:rsidRDefault="00DA4DC8" w:rsidP="00DA4DC8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Work as a full-stack </w:t>
            </w:r>
            <w:r w:rsidR="00692176">
              <w:t>web developer, mainly working on creating new app.</w:t>
            </w:r>
          </w:p>
          <w:p w14:paraId="35EECB59" w14:textId="4C453601" w:rsidR="00692176" w:rsidRDefault="00692176" w:rsidP="00DA4DC8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Work as a team of 7 (Scrum) with 3 front-end, 3 backend and 1 QA, with 2 week-sprints.</w:t>
            </w:r>
          </w:p>
          <w:p w14:paraId="5E3D653F" w14:textId="428E9CF6" w:rsidR="00692176" w:rsidRDefault="00692176" w:rsidP="00DA4DC8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Developing App using Vue.js, ASP.NET Core Web API</w:t>
            </w:r>
          </w:p>
          <w:p w14:paraId="573F4C87" w14:textId="4CEA622D" w:rsidR="00692176" w:rsidRDefault="00692176" w:rsidP="006921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Using technology like </w:t>
            </w:r>
            <w:proofErr w:type="spellStart"/>
            <w:r>
              <w:t>SignalR</w:t>
            </w:r>
            <w:proofErr w:type="spellEnd"/>
            <w:r>
              <w:t xml:space="preserve"> for real time dashboard, i18n for translation, </w:t>
            </w:r>
            <w:proofErr w:type="spellStart"/>
            <w:r>
              <w:t>Vuetify</w:t>
            </w:r>
            <w:proofErr w:type="spellEnd"/>
            <w:r>
              <w:t xml:space="preserve"> for front-end.</w:t>
            </w:r>
          </w:p>
          <w:p w14:paraId="56C53123" w14:textId="659420DC" w:rsidR="00692176" w:rsidRDefault="00692176" w:rsidP="006921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Leading team for frontend development.</w:t>
            </w:r>
          </w:p>
          <w:p w14:paraId="1FD70260" w14:textId="77777777" w:rsidR="00DA4DC8" w:rsidRDefault="00DA4DC8" w:rsidP="00DA4DC8">
            <w:pPr>
              <w:pStyle w:val="ListParagraph"/>
              <w:jc w:val="both"/>
            </w:pPr>
          </w:p>
          <w:p w14:paraId="02D7141C" w14:textId="6E8D9D77" w:rsidR="007702AA" w:rsidRPr="00CF1A49" w:rsidRDefault="007702AA" w:rsidP="007702AA">
            <w:pPr>
              <w:pStyle w:val="Heading3"/>
              <w:contextualSpacing w:val="0"/>
            </w:pPr>
            <w:r>
              <w:t>March 2016</w:t>
            </w:r>
            <w:r w:rsidRPr="00CF1A49">
              <w:t xml:space="preserve"> – </w:t>
            </w:r>
            <w:r w:rsidR="00DA4DC8">
              <w:t>Now</w:t>
            </w:r>
          </w:p>
          <w:p w14:paraId="102B3976" w14:textId="77777777" w:rsidR="007702AA" w:rsidRPr="00CF1A49" w:rsidRDefault="00396984" w:rsidP="007702AA">
            <w:pPr>
              <w:pStyle w:val="Heading2"/>
              <w:contextualSpacing w:val="0"/>
            </w:pPr>
            <w:r>
              <w:t>FULL-STACK</w:t>
            </w:r>
            <w:r w:rsidR="007702AA">
              <w:t xml:space="preserve"> Developer</w:t>
            </w:r>
            <w:r w:rsidR="007702AA" w:rsidRPr="00CF1A49">
              <w:t xml:space="preserve">, </w:t>
            </w:r>
            <w:r w:rsidR="007702AA">
              <w:rPr>
                <w:rStyle w:val="SubtleReference"/>
              </w:rPr>
              <w:t>Freelance</w:t>
            </w:r>
          </w:p>
          <w:p w14:paraId="65481BB0" w14:textId="77777777" w:rsidR="007702AA" w:rsidRDefault="007702AA" w:rsidP="007702AA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My clients vary from a person, academic institution, to company.</w:t>
            </w:r>
          </w:p>
          <w:p w14:paraId="1A5B2C25" w14:textId="1A54D663" w:rsidR="00396984" w:rsidRDefault="007702AA" w:rsidP="006435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Utilize the most suitable technology</w:t>
            </w:r>
            <w:r w:rsidR="00396984">
              <w:t xml:space="preserve"> and programming language</w:t>
            </w:r>
            <w:r>
              <w:t xml:space="preserve"> for the projects</w:t>
            </w:r>
            <w:r w:rsidR="007E1E65">
              <w:t xml:space="preserve"> (Node.js, Vue, .Net, PHP)</w:t>
            </w:r>
            <w:r w:rsidR="00396984">
              <w:t>.</w:t>
            </w:r>
          </w:p>
          <w:p w14:paraId="36B94EED" w14:textId="776D82B9" w:rsidR="00396984" w:rsidRDefault="00396984" w:rsidP="006435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SDLC also vary from Waterfall, Scrum, to UCD.</w:t>
            </w:r>
          </w:p>
          <w:p w14:paraId="1D88BF32" w14:textId="3F3CE27A" w:rsidR="00396984" w:rsidRDefault="00396984" w:rsidP="007E1E65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As a full-stack I do Requirement gathering, Analyze the process, Diagrams, Implementation, UAT, maintenance.</w:t>
            </w:r>
          </w:p>
          <w:p w14:paraId="221BA055" w14:textId="76FC43FA" w:rsidR="00396984" w:rsidRDefault="00396984" w:rsidP="0064357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I never and </w:t>
            </w:r>
            <w:r w:rsidR="005505F1">
              <w:t>will n</w:t>
            </w:r>
            <w:r>
              <w:t xml:space="preserve">ever try to deliver an </w:t>
            </w:r>
            <w:r w:rsidR="00034C4F">
              <w:t>unfinished product</w:t>
            </w:r>
            <w:r>
              <w:t>, I won’t be able to sleep.</w:t>
            </w:r>
          </w:p>
          <w:p w14:paraId="087087E7" w14:textId="77777777" w:rsidR="00383773" w:rsidRDefault="00383773" w:rsidP="007E1E65">
            <w:pPr>
              <w:jc w:val="both"/>
            </w:pPr>
          </w:p>
          <w:p w14:paraId="601A4CCF" w14:textId="240F2A4D" w:rsidR="00383773" w:rsidRPr="00CF1A49" w:rsidRDefault="00917043" w:rsidP="00383773">
            <w:pPr>
              <w:pStyle w:val="Heading3"/>
              <w:contextualSpacing w:val="0"/>
            </w:pPr>
            <w:r>
              <w:t>october</w:t>
            </w:r>
            <w:r w:rsidR="00383773">
              <w:t xml:space="preserve"> 2018</w:t>
            </w:r>
            <w:r w:rsidR="00383773" w:rsidRPr="00CF1A49">
              <w:t xml:space="preserve"> – </w:t>
            </w:r>
            <w:r w:rsidR="007E1E65">
              <w:t>October 2019</w:t>
            </w:r>
          </w:p>
          <w:p w14:paraId="6C017B43" w14:textId="2F59C7C4" w:rsidR="00383773" w:rsidRPr="00CF1A49" w:rsidRDefault="008262B0" w:rsidP="00383773">
            <w:pPr>
              <w:pStyle w:val="Heading2"/>
              <w:contextualSpacing w:val="0"/>
            </w:pPr>
            <w:r>
              <w:t xml:space="preserve">full stack </w:t>
            </w:r>
            <w:r w:rsidR="00752BD4">
              <w:t>app</w:t>
            </w:r>
            <w:r w:rsidR="008F47D8">
              <w:t>s</w:t>
            </w:r>
            <w:r w:rsidR="00752BD4">
              <w:t xml:space="preserve"> </w:t>
            </w:r>
            <w:r>
              <w:t>developer</w:t>
            </w:r>
            <w:r w:rsidR="00383773" w:rsidRPr="00CF1A49">
              <w:t xml:space="preserve">, </w:t>
            </w:r>
            <w:r w:rsidR="00383773">
              <w:rPr>
                <w:rStyle w:val="SubtleReference"/>
              </w:rPr>
              <w:t>PT.</w:t>
            </w:r>
            <w:r w:rsidR="00A20926">
              <w:rPr>
                <w:rStyle w:val="SubtleReference"/>
              </w:rPr>
              <w:t xml:space="preserve"> </w:t>
            </w:r>
            <w:r w:rsidR="00917043">
              <w:rPr>
                <w:rStyle w:val="SubtleReference"/>
              </w:rPr>
              <w:t>Pertamina hulu kalimantan timur</w:t>
            </w:r>
          </w:p>
          <w:p w14:paraId="0FE29FEC" w14:textId="77777777" w:rsidR="00383773" w:rsidRDefault="00383773" w:rsidP="00383773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Work as a full-stack app developer, starting from business analyze, diagrams design trough implementing codes web publishing, and UAT</w:t>
            </w:r>
            <w:r w:rsidR="007B752F">
              <w:t xml:space="preserve"> (From Development to Production)</w:t>
            </w:r>
            <w:r>
              <w:t>.</w:t>
            </w:r>
          </w:p>
          <w:p w14:paraId="057A4347" w14:textId="74D6922D" w:rsidR="00383773" w:rsidRDefault="002A4052" w:rsidP="007E1E65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Reverse engineering to rebuilt legacy app with modern framework, such as </w:t>
            </w:r>
            <w:proofErr w:type="spellStart"/>
            <w:r>
              <w:t>vb</w:t>
            </w:r>
            <w:proofErr w:type="spellEnd"/>
            <w:r>
              <w:t xml:space="preserve"> classic/webform into .NET MVC with Entity Framework</w:t>
            </w:r>
            <w:r w:rsidR="00C310BA">
              <w:t xml:space="preserve"> </w:t>
            </w:r>
            <w:r w:rsidR="00205C6C">
              <w:t>and</w:t>
            </w:r>
            <w:r w:rsidR="00C310BA">
              <w:t xml:space="preserve"> </w:t>
            </w:r>
            <w:r w:rsidR="00205C6C">
              <w:t>SOAP API Integration</w:t>
            </w:r>
            <w:r>
              <w:t>.</w:t>
            </w:r>
          </w:p>
          <w:p w14:paraId="78614E2E" w14:textId="6CA61503" w:rsidR="00383773" w:rsidRPr="00CF1A49" w:rsidRDefault="002A4052" w:rsidP="00DA4DC8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B10B5B">
              <w:t>Utilized programming capabilitie</w:t>
            </w:r>
            <w:r>
              <w:t>s in ASP.NET</w:t>
            </w:r>
            <w:r w:rsidR="00A3454F">
              <w:t xml:space="preserve"> MVC</w:t>
            </w:r>
            <w:r>
              <w:t>, ASP Classic, SQL,</w:t>
            </w:r>
            <w:r w:rsidRPr="00B10B5B">
              <w:t xml:space="preserve"> JavaScript and other libraries as needed.</w:t>
            </w:r>
          </w:p>
        </w:tc>
      </w:tr>
    </w:tbl>
    <w:sdt>
      <w:sdtPr>
        <w:alias w:val="Education:"/>
        <w:tag w:val="Education:"/>
        <w:id w:val="-1908763273"/>
        <w:placeholder>
          <w:docPart w:val="E402162FF90F4D3DA407722C12BFCE92"/>
        </w:placeholder>
        <w:temporary/>
        <w:showingPlcHdr/>
        <w15:appearance w15:val="hidden"/>
      </w:sdtPr>
      <w:sdtContent>
        <w:p w14:paraId="739CA4F9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4"/>
        <w:gridCol w:w="8792"/>
        <w:gridCol w:w="451"/>
      </w:tblGrid>
      <w:tr w:rsidR="001D0BF1" w:rsidRPr="00CF1A49" w14:paraId="793571D8" w14:textId="77777777" w:rsidTr="00E90155">
        <w:trPr>
          <w:gridBefore w:val="1"/>
          <w:wBefore w:w="95" w:type="dxa"/>
          <w:trHeight w:val="388"/>
        </w:trPr>
        <w:tc>
          <w:tcPr>
            <w:tcW w:w="9290" w:type="dxa"/>
            <w:gridSpan w:val="2"/>
          </w:tcPr>
          <w:p w14:paraId="5B71E721" w14:textId="77777777" w:rsidR="001D0BF1" w:rsidRPr="00CF1A49" w:rsidRDefault="00883955" w:rsidP="001D0BF1">
            <w:pPr>
              <w:pStyle w:val="Heading3"/>
              <w:contextualSpacing w:val="0"/>
            </w:pPr>
            <w:r>
              <w:t>November</w:t>
            </w:r>
            <w:r w:rsidR="001D0BF1" w:rsidRPr="00CF1A49">
              <w:t xml:space="preserve"> </w:t>
            </w:r>
            <w:r>
              <w:t>2018</w:t>
            </w:r>
          </w:p>
          <w:p w14:paraId="3BBCD4CD" w14:textId="77777777" w:rsidR="001D0BF1" w:rsidRPr="00CF1A49" w:rsidRDefault="00883955" w:rsidP="001D0BF1">
            <w:pPr>
              <w:pStyle w:val="Heading2"/>
              <w:contextualSpacing w:val="0"/>
            </w:pPr>
            <w:r>
              <w:t>Bachelor of Applied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politeknik caltex riau</w:t>
            </w:r>
          </w:p>
          <w:p w14:paraId="563C80F5" w14:textId="77777777" w:rsidR="0093006D" w:rsidRDefault="00883955" w:rsidP="0093006D">
            <w:pPr>
              <w:pStyle w:val="ListParagraph"/>
              <w:numPr>
                <w:ilvl w:val="0"/>
                <w:numId w:val="18"/>
              </w:numPr>
              <w:jc w:val="both"/>
            </w:pPr>
            <w:r w:rsidRPr="00883955">
              <w:lastRenderedPageBreak/>
              <w:t>Graduated summa cum laude</w:t>
            </w:r>
            <w:r w:rsidR="00144E14">
              <w:t xml:space="preserve"> with 3.84</w:t>
            </w:r>
            <w:r>
              <w:t xml:space="preserve"> GPA</w:t>
            </w:r>
          </w:p>
          <w:p w14:paraId="6A2C1197" w14:textId="77777777" w:rsidR="0093006D" w:rsidRDefault="0093006D" w:rsidP="0093006D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Majored in Information Technology</w:t>
            </w:r>
          </w:p>
          <w:p w14:paraId="37ABBED9" w14:textId="77777777" w:rsidR="007538DC" w:rsidRDefault="0093006D" w:rsidP="00E90155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Have work on several team projects both as front end and as back end</w:t>
            </w:r>
          </w:p>
          <w:p w14:paraId="52C56160" w14:textId="77777777" w:rsidR="00797398" w:rsidRPr="00797398" w:rsidRDefault="00797398" w:rsidP="00E90155">
            <w:pPr>
              <w:pStyle w:val="ListParagraph"/>
              <w:numPr>
                <w:ilvl w:val="0"/>
                <w:numId w:val="18"/>
              </w:numPr>
              <w:jc w:val="both"/>
              <w:rPr>
                <w:b/>
              </w:rPr>
            </w:pPr>
            <w:hyperlink r:id="rId14" w:history="1">
              <w:r w:rsidRPr="00797398">
                <w:rPr>
                  <w:rStyle w:val="Hyperlink"/>
                  <w:b/>
                  <w:u w:val="none"/>
                </w:rPr>
                <w:t>Check out my research paper</w:t>
              </w:r>
              <w:r w:rsidR="00CA6A9D">
                <w:rPr>
                  <w:rStyle w:val="Hyperlink"/>
                  <w:b/>
                  <w:u w:val="none"/>
                </w:rPr>
                <w:t xml:space="preserve"> on ResearchGate.</w:t>
              </w:r>
              <w:r w:rsidRPr="00797398">
                <w:rPr>
                  <w:rStyle w:val="Hyperlink"/>
                  <w:b/>
                  <w:u w:val="none"/>
                </w:rPr>
                <w:t xml:space="preserve"> (Digital Image Processing)</w:t>
              </w:r>
            </w:hyperlink>
          </w:p>
        </w:tc>
      </w:tr>
      <w:tr w:rsidR="00AE05F8" w:rsidRPr="006E1507" w14:paraId="3DF837E6" w14:textId="77777777" w:rsidTr="00E90155">
        <w:tblPrEx>
          <w:tblBorders>
            <w:left w:val="none" w:sz="0" w:space="0" w:color="auto"/>
          </w:tblBorders>
          <w:tblCellMar>
            <w:left w:w="0" w:type="dxa"/>
          </w:tblCellMar>
        </w:tblPrEx>
        <w:trPr>
          <w:gridAfter w:val="1"/>
          <w:wAfter w:w="454" w:type="dxa"/>
        </w:trPr>
        <w:tc>
          <w:tcPr>
            <w:tcW w:w="8931" w:type="dxa"/>
            <w:gridSpan w:val="2"/>
          </w:tcPr>
          <w:p w14:paraId="125D60BC" w14:textId="77777777" w:rsidR="00E90155" w:rsidRPr="00CF1A49" w:rsidRDefault="00E90155" w:rsidP="00E90155">
            <w:pPr>
              <w:pStyle w:val="Heading1"/>
            </w:pPr>
            <w:r>
              <w:lastRenderedPageBreak/>
              <w:t>Key Skills</w:t>
            </w:r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8819"/>
            </w:tblGrid>
            <w:tr w:rsidR="00E90155" w:rsidRPr="00CF1A49" w14:paraId="1021A245" w14:textId="77777777" w:rsidTr="00F80B0A">
              <w:trPr>
                <w:trHeight w:val="388"/>
              </w:trPr>
              <w:tc>
                <w:tcPr>
                  <w:tcW w:w="9290" w:type="dxa"/>
                </w:tcPr>
                <w:p w14:paraId="2354CA1D" w14:textId="5544A6E1" w:rsidR="00E90155" w:rsidRDefault="001D0E4C" w:rsidP="00205C6C">
                  <w:pPr>
                    <w:pStyle w:val="ListBullet"/>
                    <w:numPr>
                      <w:ilvl w:val="0"/>
                      <w:numId w:val="18"/>
                    </w:numPr>
                    <w:jc w:val="both"/>
                  </w:pPr>
                  <w:r>
                    <w:rPr>
                      <w:b/>
                    </w:rPr>
                    <w:t xml:space="preserve">React, </w:t>
                  </w:r>
                  <w:r w:rsidR="007E1E65">
                    <w:rPr>
                      <w:b/>
                    </w:rPr>
                    <w:t>Vue</w:t>
                  </w:r>
                  <w:r>
                    <w:rPr>
                      <w:b/>
                    </w:rPr>
                    <w:t>.js</w:t>
                  </w:r>
                  <w:r w:rsidR="007E1E65">
                    <w:rPr>
                      <w:b/>
                    </w:rPr>
                    <w:t xml:space="preserve">, </w:t>
                  </w:r>
                  <w:r w:rsidR="004906FD" w:rsidRPr="005727EE">
                    <w:rPr>
                      <w:b/>
                    </w:rPr>
                    <w:t>JavaScript</w:t>
                  </w:r>
                  <w:r w:rsidR="004906FD">
                    <w:t xml:space="preserve">, </w:t>
                  </w:r>
                  <w:r w:rsidR="004906FD" w:rsidRPr="005727EE">
                    <w:rPr>
                      <w:b/>
                    </w:rPr>
                    <w:t>ASP.NET</w:t>
                  </w:r>
                  <w:r w:rsidR="007E1E65">
                    <w:rPr>
                      <w:b/>
                    </w:rPr>
                    <w:t xml:space="preserve"> Core, Node</w:t>
                  </w:r>
                  <w:r w:rsidR="00130943">
                    <w:rPr>
                      <w:b/>
                    </w:rPr>
                    <w:t xml:space="preserve"> JS</w:t>
                  </w:r>
                  <w:r w:rsidR="007E1E65">
                    <w:rPr>
                      <w:b/>
                    </w:rPr>
                    <w:t xml:space="preserve"> (Express</w:t>
                  </w:r>
                  <w:r>
                    <w:rPr>
                      <w:b/>
                    </w:rPr>
                    <w:t>/NEST</w:t>
                  </w:r>
                  <w:r w:rsidR="007E1E65" w:rsidRPr="004C03A6">
                    <w:rPr>
                      <w:bCs/>
                    </w:rPr>
                    <w:t>)</w:t>
                  </w:r>
                  <w:r w:rsidR="004906FD" w:rsidRPr="004C03A6">
                    <w:rPr>
                      <w:bCs/>
                    </w:rPr>
                    <w:t>, PHP (Co</w:t>
                  </w:r>
                  <w:r w:rsidR="00E145B3" w:rsidRPr="004C03A6">
                    <w:rPr>
                      <w:bCs/>
                    </w:rPr>
                    <w:t>de Igniter or Laravel</w:t>
                  </w:r>
                  <w:r w:rsidR="004906FD" w:rsidRPr="004C03A6">
                    <w:rPr>
                      <w:bCs/>
                    </w:rPr>
                    <w:t>),</w:t>
                  </w:r>
                  <w:r w:rsidR="004906FD">
                    <w:t xml:space="preserve"> </w:t>
                  </w:r>
                  <w:r w:rsidR="00E90155">
                    <w:t>Java</w:t>
                  </w:r>
                  <w:r w:rsidR="00B5498C">
                    <w:t xml:space="preserve">, </w:t>
                  </w:r>
                  <w:r w:rsidR="001024A1">
                    <w:t>REST</w:t>
                  </w:r>
                  <w:r w:rsidR="00C27542">
                    <w:t>/SOAP API</w:t>
                  </w:r>
                  <w:r w:rsidR="001024A1">
                    <w:t xml:space="preserve">, </w:t>
                  </w:r>
                  <w:r>
                    <w:t>Python (Django Rest Framework)</w:t>
                  </w:r>
                  <w:r w:rsidR="00C04513">
                    <w:t>.</w:t>
                  </w:r>
                  <w:r w:rsidR="00205C6C">
                    <w:rPr>
                      <w:b/>
                    </w:rPr>
                    <w:t xml:space="preserve"> </w:t>
                  </w:r>
                </w:p>
                <w:p w14:paraId="06DA8EC2" w14:textId="3A27B1F8" w:rsidR="00E90155" w:rsidRDefault="00E90155" w:rsidP="00E90155">
                  <w:pPr>
                    <w:pStyle w:val="ListBullet"/>
                    <w:numPr>
                      <w:ilvl w:val="0"/>
                      <w:numId w:val="18"/>
                    </w:numPr>
                  </w:pPr>
                  <w:r w:rsidRPr="004C03A6">
                    <w:rPr>
                      <w:b/>
                      <w:bCs/>
                    </w:rPr>
                    <w:t>MySQL</w:t>
                  </w:r>
                  <w:r w:rsidR="001D0E4C">
                    <w:t xml:space="preserve">, </w:t>
                  </w:r>
                  <w:r w:rsidR="001D0E4C" w:rsidRPr="004C03A6">
                    <w:rPr>
                      <w:b/>
                      <w:bCs/>
                    </w:rPr>
                    <w:t>PostgreSQL</w:t>
                  </w:r>
                  <w:r>
                    <w:t>, T-SQL</w:t>
                  </w:r>
                  <w:r w:rsidR="00A67F72">
                    <w:t>, NoSQL</w:t>
                  </w:r>
                  <w:r w:rsidR="001D0E4C">
                    <w:t xml:space="preserve"> (MongoDB)</w:t>
                  </w:r>
                </w:p>
                <w:p w14:paraId="0E8B0C73" w14:textId="3B889829" w:rsidR="007E1E65" w:rsidRPr="004C03A6" w:rsidRDefault="007E1E65" w:rsidP="00E90155">
                  <w:pPr>
                    <w:pStyle w:val="ListBullet"/>
                    <w:numPr>
                      <w:ilvl w:val="0"/>
                      <w:numId w:val="18"/>
                    </w:numPr>
                    <w:rPr>
                      <w:b/>
                      <w:bCs/>
                    </w:rPr>
                  </w:pPr>
                  <w:r w:rsidRPr="004C03A6">
                    <w:rPr>
                      <w:b/>
                      <w:bCs/>
                    </w:rPr>
                    <w:t>Amazon Web Service</w:t>
                  </w:r>
                  <w:r w:rsidR="00390AA8">
                    <w:t xml:space="preserve"> / </w:t>
                  </w:r>
                  <w:r w:rsidR="00390AA8" w:rsidRPr="004C03A6">
                    <w:rPr>
                      <w:b/>
                      <w:bCs/>
                    </w:rPr>
                    <w:t>Google Cloud Provider</w:t>
                  </w:r>
                </w:p>
                <w:p w14:paraId="5BFCE673" w14:textId="61C3A2C9" w:rsidR="004906FD" w:rsidRPr="004906FD" w:rsidRDefault="00E90155" w:rsidP="007E1E65">
                  <w:pPr>
                    <w:pStyle w:val="ListBullet"/>
                    <w:numPr>
                      <w:ilvl w:val="0"/>
                      <w:numId w:val="18"/>
                    </w:numPr>
                    <w:rPr>
                      <w:b/>
                    </w:rPr>
                  </w:pPr>
                  <w:r>
                    <w:t xml:space="preserve">Windows </w:t>
                  </w:r>
                  <w:r w:rsidR="00C27542">
                    <w:t>/</w:t>
                  </w:r>
                  <w:r>
                    <w:t xml:space="preserve"> </w:t>
                  </w:r>
                  <w:r w:rsidR="00390AA8">
                    <w:t>Linux (</w:t>
                  </w:r>
                  <w:r>
                    <w:t>Ubuntu</w:t>
                  </w:r>
                  <w:r w:rsidR="00390AA8">
                    <w:t>/CentOS)</w:t>
                  </w:r>
                </w:p>
              </w:tc>
            </w:tr>
          </w:tbl>
          <w:p w14:paraId="755AF865" w14:textId="77777777" w:rsidR="00E90155" w:rsidRPr="006E1507" w:rsidRDefault="00E90155" w:rsidP="00E90155"/>
        </w:tc>
      </w:tr>
    </w:tbl>
    <w:p w14:paraId="76853A1C" w14:textId="77777777" w:rsidR="00160010" w:rsidRPr="00CF1A49" w:rsidRDefault="00160010" w:rsidP="00160010">
      <w:pPr>
        <w:pStyle w:val="Heading1"/>
      </w:pPr>
      <w:r>
        <w:t>Relevant project</w:t>
      </w:r>
      <w:r w:rsidR="00144E14">
        <w:t>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60010" w:rsidRPr="00CF1A49" w14:paraId="2B7C7A0C" w14:textId="77777777" w:rsidTr="00BF42DB">
        <w:tc>
          <w:tcPr>
            <w:tcW w:w="9290" w:type="dxa"/>
          </w:tcPr>
          <w:p w14:paraId="37B3D0A7" w14:textId="3B59597B" w:rsidR="001D0E4C" w:rsidRPr="00CF1A49" w:rsidRDefault="001D0E4C" w:rsidP="001D0E4C">
            <w:pPr>
              <w:pStyle w:val="Heading2"/>
              <w:contextualSpacing w:val="0"/>
            </w:pPr>
            <w:r>
              <w:t>Backoffice and portal | React, django rest framework, postgresql| pt. jaya agung teknologi</w:t>
            </w:r>
          </w:p>
          <w:p w14:paraId="08586605" w14:textId="4D7AA9B5" w:rsidR="001D0E4C" w:rsidRDefault="001D0E4C" w:rsidP="001D0E4C">
            <w:pPr>
              <w:pStyle w:val="ListParagraph"/>
              <w:numPr>
                <w:ilvl w:val="0"/>
                <w:numId w:val="20"/>
              </w:numPr>
            </w:pPr>
            <w:r>
              <w:t xml:space="preserve">Work as </w:t>
            </w:r>
            <w:r w:rsidR="00AC3D92">
              <w:t xml:space="preserve">senior </w:t>
            </w:r>
            <w:r>
              <w:t>full stack developer.</w:t>
            </w:r>
          </w:p>
          <w:p w14:paraId="424E8F01" w14:textId="3C5292C4" w:rsidR="001D0E4C" w:rsidRDefault="001D0E4C" w:rsidP="001D0E4C">
            <w:pPr>
              <w:pStyle w:val="ListParagraph"/>
              <w:numPr>
                <w:ilvl w:val="0"/>
                <w:numId w:val="20"/>
              </w:numPr>
            </w:pPr>
            <w:r>
              <w:t xml:space="preserve">Two web one for </w:t>
            </w:r>
            <w:r w:rsidR="00AC3D92">
              <w:t>member (portal)</w:t>
            </w:r>
            <w:r>
              <w:t xml:space="preserve"> and one for </w:t>
            </w:r>
            <w:proofErr w:type="spellStart"/>
            <w:r>
              <w:t>backoffice</w:t>
            </w:r>
            <w:proofErr w:type="spellEnd"/>
            <w:r>
              <w:t xml:space="preserve"> users.</w:t>
            </w:r>
          </w:p>
          <w:p w14:paraId="46D54823" w14:textId="701395D3" w:rsidR="00AC3D92" w:rsidRDefault="00AC3D92" w:rsidP="001D0E4C">
            <w:pPr>
              <w:pStyle w:val="ListParagraph"/>
              <w:numPr>
                <w:ilvl w:val="0"/>
                <w:numId w:val="20"/>
              </w:numPr>
            </w:pPr>
            <w:r>
              <w:t>Portal side can have more than million transactions each hour.</w:t>
            </w:r>
          </w:p>
          <w:p w14:paraId="5AD0F440" w14:textId="738136C0" w:rsidR="001D0E4C" w:rsidRDefault="001D0E4C" w:rsidP="001D0E4C">
            <w:pPr>
              <w:pStyle w:val="ListParagraph"/>
              <w:numPr>
                <w:ilvl w:val="0"/>
                <w:numId w:val="20"/>
              </w:numPr>
            </w:pPr>
            <w:r>
              <w:t xml:space="preserve">Web is built using </w:t>
            </w:r>
            <w:r w:rsidR="00AC3D92">
              <w:t>React</w:t>
            </w:r>
            <w:r>
              <w:t xml:space="preserve"> with </w:t>
            </w:r>
            <w:r w:rsidR="00AC3D92">
              <w:t>Material UI</w:t>
            </w:r>
            <w:r>
              <w:t xml:space="preserve"> for front-end and </w:t>
            </w:r>
            <w:r w:rsidR="007D6A2A">
              <w:t>Python with Django Rest Framework</w:t>
            </w:r>
            <w:r>
              <w:t xml:space="preserve"> for back-end.</w:t>
            </w:r>
          </w:p>
          <w:p w14:paraId="1D3721C1" w14:textId="77777777" w:rsidR="001D0E4C" w:rsidRDefault="001D0E4C" w:rsidP="001D0E4C">
            <w:pPr>
              <w:pStyle w:val="ListParagraph"/>
              <w:numPr>
                <w:ilvl w:val="0"/>
                <w:numId w:val="20"/>
              </w:numPr>
            </w:pPr>
            <w:r>
              <w:t>Leading the front-end development.</w:t>
            </w:r>
          </w:p>
          <w:p w14:paraId="29979820" w14:textId="579BE642" w:rsidR="001D0E4C" w:rsidRDefault="007D6A2A" w:rsidP="00461483">
            <w:pPr>
              <w:pStyle w:val="ListParagraph"/>
              <w:numPr>
                <w:ilvl w:val="0"/>
                <w:numId w:val="20"/>
              </w:numPr>
              <w:spacing w:after="240"/>
            </w:pPr>
            <w:r>
              <w:t>PostgreSQL</w:t>
            </w:r>
            <w:r w:rsidR="001D0E4C">
              <w:t xml:space="preserve"> for database.</w:t>
            </w:r>
          </w:p>
          <w:p w14:paraId="5DFA1713" w14:textId="160DC6FD" w:rsidR="00461483" w:rsidRPr="00CF1A49" w:rsidRDefault="00461483" w:rsidP="00461483">
            <w:pPr>
              <w:pStyle w:val="Heading2"/>
              <w:contextualSpacing w:val="0"/>
            </w:pPr>
            <w:r>
              <w:t xml:space="preserve">Backoffice and portal | vue, ASP.NET Core, Mongo DB| Xuenn </w:t>
            </w:r>
          </w:p>
          <w:p w14:paraId="5E540D11" w14:textId="77777777" w:rsidR="00461483" w:rsidRDefault="00461483" w:rsidP="00461483">
            <w:pPr>
              <w:pStyle w:val="ListParagraph"/>
              <w:numPr>
                <w:ilvl w:val="0"/>
                <w:numId w:val="20"/>
              </w:numPr>
            </w:pPr>
            <w:r>
              <w:t>Work as full stack developer.</w:t>
            </w:r>
          </w:p>
          <w:p w14:paraId="5D0683C5" w14:textId="40F2BAEE" w:rsidR="00461483" w:rsidRDefault="00461483" w:rsidP="00461483">
            <w:pPr>
              <w:pStyle w:val="ListParagraph"/>
              <w:numPr>
                <w:ilvl w:val="0"/>
                <w:numId w:val="20"/>
              </w:numPr>
            </w:pPr>
            <w:r>
              <w:t>Two web one for affiliates and one for back office users.</w:t>
            </w:r>
          </w:p>
          <w:p w14:paraId="3AFA0A63" w14:textId="04FB5705" w:rsidR="00461483" w:rsidRDefault="00461483" w:rsidP="00461483">
            <w:pPr>
              <w:pStyle w:val="ListParagraph"/>
              <w:numPr>
                <w:ilvl w:val="0"/>
                <w:numId w:val="20"/>
              </w:numPr>
            </w:pPr>
            <w:r>
              <w:t xml:space="preserve">Web is built using Vue with </w:t>
            </w:r>
            <w:proofErr w:type="spellStart"/>
            <w:r>
              <w:t>Vuetify</w:t>
            </w:r>
            <w:proofErr w:type="spellEnd"/>
            <w:r>
              <w:t xml:space="preserve"> for front-end and .Net Core API for back-end.</w:t>
            </w:r>
          </w:p>
          <w:p w14:paraId="394617A9" w14:textId="7AE007D3" w:rsidR="00461483" w:rsidRDefault="00461483" w:rsidP="00461483">
            <w:pPr>
              <w:pStyle w:val="ListParagraph"/>
              <w:numPr>
                <w:ilvl w:val="0"/>
                <w:numId w:val="20"/>
              </w:numPr>
            </w:pPr>
            <w:r>
              <w:t>Leading the front-end development.</w:t>
            </w:r>
          </w:p>
          <w:p w14:paraId="7F992FC5" w14:textId="5608F026" w:rsidR="00461483" w:rsidRDefault="00461483" w:rsidP="00EA6993">
            <w:pPr>
              <w:pStyle w:val="ListParagraph"/>
              <w:numPr>
                <w:ilvl w:val="0"/>
                <w:numId w:val="20"/>
              </w:numPr>
              <w:spacing w:after="240"/>
            </w:pPr>
            <w:r>
              <w:t xml:space="preserve">MongoDB and </w:t>
            </w:r>
            <w:proofErr w:type="spellStart"/>
            <w:r>
              <w:t>SqlServer</w:t>
            </w:r>
            <w:proofErr w:type="spellEnd"/>
            <w:r>
              <w:t xml:space="preserve"> for database.</w:t>
            </w:r>
          </w:p>
          <w:p w14:paraId="2B222C01" w14:textId="6DCAA550" w:rsidR="002F78AF" w:rsidRPr="00CF1A49" w:rsidRDefault="00160010" w:rsidP="00EC7447">
            <w:pPr>
              <w:pStyle w:val="Heading2"/>
              <w:contextualSpacing w:val="0"/>
            </w:pPr>
            <w:r>
              <w:t>IT Management system</w:t>
            </w:r>
            <w:r w:rsidR="00A445F7">
              <w:t xml:space="preserve"> | C#.NET, </w:t>
            </w:r>
            <w:r w:rsidR="00EC7447">
              <w:t>Javascript</w:t>
            </w:r>
            <w:r w:rsidR="00FC20FB">
              <w:t>, T-SQL</w:t>
            </w:r>
            <w:r w:rsidR="00A445F7">
              <w:t xml:space="preserve"> | PT.</w:t>
            </w:r>
            <w:r w:rsidR="001D0E4C">
              <w:t xml:space="preserve"> </w:t>
            </w:r>
            <w:r w:rsidR="00A445F7">
              <w:t>Citra Bina Niaga</w:t>
            </w:r>
          </w:p>
          <w:p w14:paraId="58FEEFEA" w14:textId="77777777" w:rsidR="00160010" w:rsidRDefault="00A445F7" w:rsidP="00A445F7">
            <w:pPr>
              <w:pStyle w:val="ListParagraph"/>
              <w:numPr>
                <w:ilvl w:val="0"/>
                <w:numId w:val="20"/>
              </w:numPr>
            </w:pPr>
            <w:r>
              <w:t>Work as full stack developer</w:t>
            </w:r>
            <w:r w:rsidR="007B752F">
              <w:t>.</w:t>
            </w:r>
          </w:p>
          <w:p w14:paraId="4746BDC6" w14:textId="77777777" w:rsidR="00A445F7" w:rsidRDefault="00A445F7" w:rsidP="00A445F7">
            <w:pPr>
              <w:pStyle w:val="ListParagraph"/>
              <w:numPr>
                <w:ilvl w:val="0"/>
                <w:numId w:val="20"/>
              </w:numPr>
            </w:pPr>
            <w:r>
              <w:t>Internal website for IT employee activities management</w:t>
            </w:r>
            <w:r w:rsidR="007B752F">
              <w:t>.</w:t>
            </w:r>
          </w:p>
          <w:p w14:paraId="7FEB1FA1" w14:textId="77777777" w:rsidR="00A445F7" w:rsidRDefault="00A445F7" w:rsidP="00A445F7">
            <w:pPr>
              <w:pStyle w:val="ListParagraph"/>
              <w:numPr>
                <w:ilvl w:val="0"/>
                <w:numId w:val="20"/>
              </w:numPr>
            </w:pPr>
            <w:r>
              <w:t>Database on SQL Server and Web on Visual Studio</w:t>
            </w:r>
            <w:r w:rsidR="007B752F">
              <w:t>.</w:t>
            </w:r>
          </w:p>
          <w:p w14:paraId="7A29675C" w14:textId="77777777" w:rsidR="00C310BA" w:rsidRDefault="00C310BA" w:rsidP="00C310BA">
            <w:pPr>
              <w:pStyle w:val="ListParagraph"/>
            </w:pPr>
          </w:p>
          <w:p w14:paraId="216F28A3" w14:textId="77777777" w:rsidR="00C310BA" w:rsidRPr="00CF1A49" w:rsidRDefault="00C310BA" w:rsidP="00C310BA">
            <w:pPr>
              <w:pStyle w:val="Heading2"/>
              <w:contextualSpacing w:val="0"/>
            </w:pPr>
            <w:r>
              <w:t xml:space="preserve">Central web services| C#.net, WSDL, T-SQL | </w:t>
            </w:r>
            <w:proofErr w:type="gramStart"/>
            <w:r>
              <w:t>PT.pertamina</w:t>
            </w:r>
            <w:proofErr w:type="gramEnd"/>
            <w:r>
              <w:t xml:space="preserve"> hulu kalimantan timur</w:t>
            </w:r>
          </w:p>
          <w:p w14:paraId="1CEA8C2D" w14:textId="1E14E30B" w:rsidR="002A4052" w:rsidRDefault="001D0E4C" w:rsidP="00375DE3">
            <w:pPr>
              <w:pStyle w:val="ListParagraph"/>
              <w:numPr>
                <w:ilvl w:val="0"/>
                <w:numId w:val="20"/>
              </w:numPr>
              <w:spacing w:after="240"/>
            </w:pPr>
            <w:r>
              <w:t xml:space="preserve">REST </w:t>
            </w:r>
            <w:r w:rsidR="00375DE3">
              <w:t>Web API b</w:t>
            </w:r>
            <w:r w:rsidR="00C310BA">
              <w:t xml:space="preserve">uilt using </w:t>
            </w:r>
            <w:r w:rsidR="00375DE3">
              <w:t>ASP.NET</w:t>
            </w:r>
            <w:r w:rsidR="00C310BA">
              <w:t xml:space="preserve">, to handle </w:t>
            </w:r>
            <w:r>
              <w:t xml:space="preserve">data sync </w:t>
            </w:r>
            <w:r w:rsidR="00C310BA">
              <w:t>that is needed for all the apps available on the company.</w:t>
            </w:r>
          </w:p>
          <w:p w14:paraId="6D105A7C" w14:textId="54A9443B" w:rsidR="002A4052" w:rsidRPr="00CF1A49" w:rsidRDefault="002A4052" w:rsidP="002A4052">
            <w:pPr>
              <w:pStyle w:val="Heading2"/>
              <w:contextualSpacing w:val="0"/>
            </w:pPr>
            <w:r>
              <w:t xml:space="preserve">Leave and travel web | ASP, javascript, T-SQL | </w:t>
            </w:r>
            <w:proofErr w:type="gramStart"/>
            <w:r>
              <w:t>PT.chevron</w:t>
            </w:r>
            <w:proofErr w:type="gramEnd"/>
            <w:r>
              <w:t xml:space="preserve"> pacific indonesia</w:t>
            </w:r>
          </w:p>
          <w:p w14:paraId="276C3378" w14:textId="5DD7F024" w:rsidR="002A4052" w:rsidRDefault="002A4052" w:rsidP="002A4052">
            <w:pPr>
              <w:pStyle w:val="ListParagraph"/>
              <w:numPr>
                <w:ilvl w:val="0"/>
                <w:numId w:val="20"/>
              </w:numPr>
            </w:pPr>
            <w:r>
              <w:t>Work as full stack developer</w:t>
            </w:r>
            <w:r w:rsidR="00375DE3">
              <w:t>.</w:t>
            </w:r>
          </w:p>
          <w:p w14:paraId="7CFF5623" w14:textId="77777777" w:rsidR="002A4052" w:rsidRDefault="002A4052" w:rsidP="002A4052">
            <w:pPr>
              <w:pStyle w:val="ListParagraph"/>
              <w:numPr>
                <w:ilvl w:val="0"/>
                <w:numId w:val="20"/>
              </w:numPr>
            </w:pPr>
            <w:r>
              <w:t xml:space="preserve">Internal website for employees </w:t>
            </w:r>
            <w:proofErr w:type="gramStart"/>
            <w:r>
              <w:t>leave</w:t>
            </w:r>
            <w:proofErr w:type="gramEnd"/>
            <w:r>
              <w:t xml:space="preserve"> and travel request.</w:t>
            </w:r>
          </w:p>
          <w:p w14:paraId="6A986ADB" w14:textId="4024785C" w:rsidR="002A4052" w:rsidRDefault="002A4052" w:rsidP="002A4052">
            <w:pPr>
              <w:pStyle w:val="ListParagraph"/>
              <w:numPr>
                <w:ilvl w:val="0"/>
                <w:numId w:val="20"/>
              </w:numPr>
            </w:pPr>
            <w:r>
              <w:t xml:space="preserve">A </w:t>
            </w:r>
            <w:proofErr w:type="gramStart"/>
            <w:r>
              <w:t>legacy websites</w:t>
            </w:r>
            <w:proofErr w:type="gramEnd"/>
            <w:r>
              <w:t xml:space="preserve"> that is fully written with ASP with a very complex </w:t>
            </w:r>
            <w:proofErr w:type="spellStart"/>
            <w:r>
              <w:t>javascript</w:t>
            </w:r>
            <w:proofErr w:type="spellEnd"/>
            <w:r>
              <w:t>.</w:t>
            </w:r>
          </w:p>
          <w:p w14:paraId="7448545C" w14:textId="77777777" w:rsidR="002A4052" w:rsidRDefault="002A4052" w:rsidP="002A4052">
            <w:pPr>
              <w:pStyle w:val="ListParagraph"/>
              <w:numPr>
                <w:ilvl w:val="0"/>
                <w:numId w:val="20"/>
              </w:numPr>
            </w:pPr>
            <w:r>
              <w:lastRenderedPageBreak/>
              <w:t>The web follows all rules from HR department.</w:t>
            </w:r>
          </w:p>
          <w:p w14:paraId="48259741" w14:textId="1A9A2E04" w:rsidR="007B752F" w:rsidRDefault="002A4052" w:rsidP="00375DE3">
            <w:pPr>
              <w:pStyle w:val="ListParagraph"/>
              <w:numPr>
                <w:ilvl w:val="0"/>
                <w:numId w:val="20"/>
              </w:numPr>
              <w:spacing w:after="240"/>
            </w:pPr>
            <w:r>
              <w:t>Database on SQL Server and Web on Visual Studio</w:t>
            </w:r>
            <w:r w:rsidR="007B752F">
              <w:t>.</w:t>
            </w:r>
          </w:p>
          <w:p w14:paraId="652877C5" w14:textId="77777777" w:rsidR="007B752F" w:rsidRPr="00CF1A49" w:rsidRDefault="007B752F" w:rsidP="007B752F">
            <w:pPr>
              <w:pStyle w:val="Heading2"/>
              <w:contextualSpacing w:val="0"/>
            </w:pPr>
            <w:r>
              <w:t xml:space="preserve">Contract and procurement web | C#.net, javascript, T-SQL | </w:t>
            </w:r>
            <w:proofErr w:type="gramStart"/>
            <w:r>
              <w:t>PT.pertamina</w:t>
            </w:r>
            <w:proofErr w:type="gramEnd"/>
            <w:r>
              <w:t xml:space="preserve"> hulu kalimantan timur</w:t>
            </w:r>
          </w:p>
          <w:p w14:paraId="5C87B4A1" w14:textId="522A2EBF"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r>
              <w:t>Work as full stack developer</w:t>
            </w:r>
            <w:r w:rsidR="00375DE3">
              <w:t>.</w:t>
            </w:r>
          </w:p>
          <w:p w14:paraId="5D296C30" w14:textId="77777777"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r>
              <w:t>Result of reverse engineering of the previous contract websites that run and looks very poorly on modern days.</w:t>
            </w:r>
          </w:p>
          <w:p w14:paraId="19285644" w14:textId="77777777"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r>
              <w:t>Internal website for contracts management that is very heavy on approval level.</w:t>
            </w:r>
          </w:p>
          <w:p w14:paraId="3B82269A" w14:textId="77777777" w:rsidR="007B752F" w:rsidRDefault="007B752F" w:rsidP="007B752F">
            <w:pPr>
              <w:pStyle w:val="ListParagraph"/>
              <w:numPr>
                <w:ilvl w:val="0"/>
                <w:numId w:val="20"/>
              </w:numPr>
            </w:pPr>
            <w:r>
              <w:t>Built using C#.net using MVC framework and entity framework for models.</w:t>
            </w:r>
          </w:p>
          <w:p w14:paraId="319A26C7" w14:textId="5E1191D4" w:rsidR="00375DE3" w:rsidRDefault="007B752F" w:rsidP="00375DE3">
            <w:pPr>
              <w:pStyle w:val="ListParagraph"/>
              <w:numPr>
                <w:ilvl w:val="0"/>
                <w:numId w:val="20"/>
              </w:numPr>
              <w:spacing w:after="240"/>
            </w:pPr>
            <w:r>
              <w:t>A very dynamic entity relationship diagrams</w:t>
            </w:r>
            <w:r w:rsidR="00E5418E">
              <w:t xml:space="preserve"> are</w:t>
            </w:r>
            <w:r>
              <w:t xml:space="preserve"> built to ensure websites can went through a very complex and always changing business process.</w:t>
            </w:r>
          </w:p>
          <w:p w14:paraId="6D4271BD" w14:textId="78282C47" w:rsidR="00256280" w:rsidRDefault="009E551B" w:rsidP="00375DE3">
            <w:pPr>
              <w:pStyle w:val="Heading2"/>
              <w:contextualSpacing w:val="0"/>
            </w:pPr>
            <w:r>
              <w:t>Academic system</w:t>
            </w:r>
            <w:r w:rsidR="00FC20FB">
              <w:t xml:space="preserve"> |</w:t>
            </w:r>
            <w:r w:rsidR="002D2970">
              <w:t xml:space="preserve"> Firebase</w:t>
            </w:r>
            <w:r w:rsidR="00FC20FB" w:rsidRPr="002D2970">
              <w:t>, Java, Code Igniter | Cendana High School</w:t>
            </w:r>
          </w:p>
          <w:p w14:paraId="291257D9" w14:textId="77777777" w:rsidR="00FC20FB" w:rsidRDefault="00622A5D" w:rsidP="00FC20FB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Features including</w:t>
            </w:r>
            <w:r w:rsidR="009E551B">
              <w:t xml:space="preserve"> academic evaluation, </w:t>
            </w:r>
            <w:r>
              <w:t xml:space="preserve">student </w:t>
            </w:r>
            <w:r w:rsidR="009E551B">
              <w:t xml:space="preserve">report, </w:t>
            </w:r>
            <w:r w:rsidR="009E551B" w:rsidRPr="009E551B">
              <w:t>attendance</w:t>
            </w:r>
            <w:r w:rsidR="0023264D">
              <w:t>, and their activities</w:t>
            </w:r>
            <w:r w:rsidR="009E551B">
              <w:t xml:space="preserve"> </w:t>
            </w:r>
          </w:p>
          <w:p w14:paraId="57F9F6C3" w14:textId="345CF13C" w:rsidR="0023264D" w:rsidRPr="00CF1A49" w:rsidRDefault="00FC20FB" w:rsidP="001D0E4C">
            <w:pPr>
              <w:pStyle w:val="ListParagraph"/>
              <w:numPr>
                <w:ilvl w:val="0"/>
                <w:numId w:val="21"/>
              </w:numPr>
              <w:spacing w:after="240"/>
              <w:jc w:val="both"/>
            </w:pPr>
            <w:r>
              <w:t>Back end for website and full stack de</w:t>
            </w:r>
            <w:r w:rsidR="0023264D">
              <w:t>veloper for android development</w:t>
            </w:r>
          </w:p>
        </w:tc>
      </w:tr>
      <w:tr w:rsidR="002E44D4" w:rsidRPr="00CF1A49" w14:paraId="2D928D12" w14:textId="77777777" w:rsidTr="00BF42DB">
        <w:tc>
          <w:tcPr>
            <w:tcW w:w="9290" w:type="dxa"/>
          </w:tcPr>
          <w:p w14:paraId="520F3C8B" w14:textId="71B89CEA" w:rsidR="00BA60DA" w:rsidRDefault="00BA60DA" w:rsidP="001D0E4C">
            <w:pPr>
              <w:jc w:val="both"/>
            </w:pPr>
          </w:p>
        </w:tc>
      </w:tr>
    </w:tbl>
    <w:p w14:paraId="4AC5A127" w14:textId="77777777" w:rsidR="00B51D1B" w:rsidRPr="006E1507" w:rsidRDefault="00B51D1B" w:rsidP="006E1507"/>
    <w:sectPr w:rsidR="00B51D1B" w:rsidRPr="006E1507" w:rsidSect="005A1B10">
      <w:footerReference w:type="default" r:id="rId15"/>
      <w:headerReference w:type="first" r:id="rId16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5E6F9" w14:textId="77777777" w:rsidR="000C4BAF" w:rsidRDefault="000C4BAF" w:rsidP="0068194B">
      <w:r>
        <w:separator/>
      </w:r>
    </w:p>
    <w:p w14:paraId="61CA8591" w14:textId="77777777" w:rsidR="000C4BAF" w:rsidRDefault="000C4BAF"/>
    <w:p w14:paraId="317304D6" w14:textId="77777777" w:rsidR="000C4BAF" w:rsidRDefault="000C4BAF"/>
  </w:endnote>
  <w:endnote w:type="continuationSeparator" w:id="0">
    <w:p w14:paraId="5CF21BCF" w14:textId="77777777" w:rsidR="000C4BAF" w:rsidRDefault="000C4BAF" w:rsidP="0068194B">
      <w:r>
        <w:continuationSeparator/>
      </w:r>
    </w:p>
    <w:p w14:paraId="4F21CBEF" w14:textId="77777777" w:rsidR="000C4BAF" w:rsidRDefault="000C4BAF"/>
    <w:p w14:paraId="5E9973B4" w14:textId="77777777" w:rsidR="000C4BAF" w:rsidRDefault="000C4B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A0449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1C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47061" w14:textId="77777777" w:rsidR="000C4BAF" w:rsidRDefault="000C4BAF" w:rsidP="0068194B">
      <w:r>
        <w:separator/>
      </w:r>
    </w:p>
    <w:p w14:paraId="4A980D4F" w14:textId="77777777" w:rsidR="000C4BAF" w:rsidRDefault="000C4BAF"/>
    <w:p w14:paraId="464361E5" w14:textId="77777777" w:rsidR="000C4BAF" w:rsidRDefault="000C4BAF"/>
  </w:footnote>
  <w:footnote w:type="continuationSeparator" w:id="0">
    <w:p w14:paraId="45951B61" w14:textId="77777777" w:rsidR="000C4BAF" w:rsidRDefault="000C4BAF" w:rsidP="0068194B">
      <w:r>
        <w:continuationSeparator/>
      </w:r>
    </w:p>
    <w:p w14:paraId="0448269E" w14:textId="77777777" w:rsidR="000C4BAF" w:rsidRDefault="000C4BAF"/>
    <w:p w14:paraId="5EFE2EB9" w14:textId="77777777" w:rsidR="000C4BAF" w:rsidRDefault="000C4B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2C9F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47CA880" wp14:editId="0D58EC6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A10E5B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1E2493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6B32B05"/>
    <w:multiLevelType w:val="hybridMultilevel"/>
    <w:tmpl w:val="197C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FA1BCC"/>
    <w:multiLevelType w:val="hybridMultilevel"/>
    <w:tmpl w:val="55A8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945327"/>
    <w:multiLevelType w:val="hybridMultilevel"/>
    <w:tmpl w:val="84229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F94B01"/>
    <w:multiLevelType w:val="hybridMultilevel"/>
    <w:tmpl w:val="273C8636"/>
    <w:lvl w:ilvl="0" w:tplc="09960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F97D9C"/>
    <w:multiLevelType w:val="hybridMultilevel"/>
    <w:tmpl w:val="59E4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6664D26"/>
    <w:multiLevelType w:val="hybridMultilevel"/>
    <w:tmpl w:val="DE48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8762DC"/>
    <w:multiLevelType w:val="hybridMultilevel"/>
    <w:tmpl w:val="EA64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4F15132"/>
    <w:multiLevelType w:val="multilevel"/>
    <w:tmpl w:val="8958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E8164F"/>
    <w:multiLevelType w:val="multilevel"/>
    <w:tmpl w:val="11B4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F0BB5"/>
    <w:multiLevelType w:val="hybridMultilevel"/>
    <w:tmpl w:val="B4F4A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5543CB6"/>
    <w:multiLevelType w:val="hybridMultilevel"/>
    <w:tmpl w:val="A0EC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D6314A"/>
    <w:multiLevelType w:val="hybridMultilevel"/>
    <w:tmpl w:val="4D4A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C3C25"/>
    <w:multiLevelType w:val="hybridMultilevel"/>
    <w:tmpl w:val="3BB0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A6209"/>
    <w:multiLevelType w:val="hybridMultilevel"/>
    <w:tmpl w:val="5A4A2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770395">
    <w:abstractNumId w:val="9"/>
  </w:num>
  <w:num w:numId="2" w16cid:durableId="1224753127">
    <w:abstractNumId w:val="8"/>
  </w:num>
  <w:num w:numId="3" w16cid:durableId="1633096349">
    <w:abstractNumId w:val="7"/>
  </w:num>
  <w:num w:numId="4" w16cid:durableId="802504623">
    <w:abstractNumId w:val="6"/>
  </w:num>
  <w:num w:numId="5" w16cid:durableId="194929647">
    <w:abstractNumId w:val="15"/>
  </w:num>
  <w:num w:numId="6" w16cid:durableId="823938696">
    <w:abstractNumId w:val="3"/>
  </w:num>
  <w:num w:numId="7" w16cid:durableId="326790520">
    <w:abstractNumId w:val="18"/>
  </w:num>
  <w:num w:numId="8" w16cid:durableId="1914898212">
    <w:abstractNumId w:val="2"/>
  </w:num>
  <w:num w:numId="9" w16cid:durableId="736249447">
    <w:abstractNumId w:val="22"/>
  </w:num>
  <w:num w:numId="10" w16cid:durableId="922643773">
    <w:abstractNumId w:val="5"/>
  </w:num>
  <w:num w:numId="11" w16cid:durableId="234514558">
    <w:abstractNumId w:val="4"/>
  </w:num>
  <w:num w:numId="12" w16cid:durableId="898705950">
    <w:abstractNumId w:val="1"/>
  </w:num>
  <w:num w:numId="13" w16cid:durableId="1245142929">
    <w:abstractNumId w:val="0"/>
  </w:num>
  <w:num w:numId="14" w16cid:durableId="1644892371">
    <w:abstractNumId w:val="20"/>
  </w:num>
  <w:num w:numId="15" w16cid:durableId="910239538">
    <w:abstractNumId w:val="19"/>
  </w:num>
  <w:num w:numId="16" w16cid:durableId="466971531">
    <w:abstractNumId w:val="13"/>
  </w:num>
  <w:num w:numId="17" w16cid:durableId="1429812198">
    <w:abstractNumId w:val="17"/>
  </w:num>
  <w:num w:numId="18" w16cid:durableId="1042636832">
    <w:abstractNumId w:val="14"/>
  </w:num>
  <w:num w:numId="19" w16cid:durableId="373047370">
    <w:abstractNumId w:val="24"/>
  </w:num>
  <w:num w:numId="20" w16cid:durableId="607322981">
    <w:abstractNumId w:val="16"/>
  </w:num>
  <w:num w:numId="21" w16cid:durableId="132262816">
    <w:abstractNumId w:val="25"/>
  </w:num>
  <w:num w:numId="22" w16cid:durableId="164907061">
    <w:abstractNumId w:val="26"/>
  </w:num>
  <w:num w:numId="23" w16cid:durableId="990642837">
    <w:abstractNumId w:val="10"/>
  </w:num>
  <w:num w:numId="24" w16cid:durableId="238097390">
    <w:abstractNumId w:val="23"/>
  </w:num>
  <w:num w:numId="25" w16cid:durableId="232664469">
    <w:abstractNumId w:val="21"/>
  </w:num>
  <w:num w:numId="26" w16cid:durableId="1872036100">
    <w:abstractNumId w:val="12"/>
  </w:num>
  <w:num w:numId="27" w16cid:durableId="2480777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955"/>
    <w:rsid w:val="000001EF"/>
    <w:rsid w:val="00007322"/>
    <w:rsid w:val="00007728"/>
    <w:rsid w:val="00021A5B"/>
    <w:rsid w:val="00024584"/>
    <w:rsid w:val="00024730"/>
    <w:rsid w:val="00034C4F"/>
    <w:rsid w:val="000479E2"/>
    <w:rsid w:val="00050E98"/>
    <w:rsid w:val="00055E95"/>
    <w:rsid w:val="0007021F"/>
    <w:rsid w:val="00083266"/>
    <w:rsid w:val="00084C0E"/>
    <w:rsid w:val="000A0155"/>
    <w:rsid w:val="000B2BA5"/>
    <w:rsid w:val="000C4BAF"/>
    <w:rsid w:val="000F2F8C"/>
    <w:rsid w:val="0010006E"/>
    <w:rsid w:val="001024A1"/>
    <w:rsid w:val="001045A8"/>
    <w:rsid w:val="00114A91"/>
    <w:rsid w:val="00130943"/>
    <w:rsid w:val="001427E1"/>
    <w:rsid w:val="00144E14"/>
    <w:rsid w:val="00156E66"/>
    <w:rsid w:val="00160010"/>
    <w:rsid w:val="00162AD4"/>
    <w:rsid w:val="00163668"/>
    <w:rsid w:val="001700C3"/>
    <w:rsid w:val="00171566"/>
    <w:rsid w:val="00171C86"/>
    <w:rsid w:val="00174676"/>
    <w:rsid w:val="001755A8"/>
    <w:rsid w:val="00184014"/>
    <w:rsid w:val="00192008"/>
    <w:rsid w:val="001A43B0"/>
    <w:rsid w:val="001B3FCA"/>
    <w:rsid w:val="001C0E68"/>
    <w:rsid w:val="001C4665"/>
    <w:rsid w:val="001C4B6F"/>
    <w:rsid w:val="001C6F5B"/>
    <w:rsid w:val="001D0BF1"/>
    <w:rsid w:val="001D0E38"/>
    <w:rsid w:val="001D0E4C"/>
    <w:rsid w:val="001E3120"/>
    <w:rsid w:val="001E7E0C"/>
    <w:rsid w:val="001F0BB0"/>
    <w:rsid w:val="001F4E6D"/>
    <w:rsid w:val="001F6140"/>
    <w:rsid w:val="001F68D8"/>
    <w:rsid w:val="00203573"/>
    <w:rsid w:val="0020597D"/>
    <w:rsid w:val="00205C6C"/>
    <w:rsid w:val="00213B4C"/>
    <w:rsid w:val="002253B0"/>
    <w:rsid w:val="0023264D"/>
    <w:rsid w:val="00236D54"/>
    <w:rsid w:val="00241D8C"/>
    <w:rsid w:val="00241FDB"/>
    <w:rsid w:val="0024720C"/>
    <w:rsid w:val="0024787F"/>
    <w:rsid w:val="00256280"/>
    <w:rsid w:val="002617AE"/>
    <w:rsid w:val="00261C0B"/>
    <w:rsid w:val="002638D0"/>
    <w:rsid w:val="002647D3"/>
    <w:rsid w:val="00275EAE"/>
    <w:rsid w:val="002827DC"/>
    <w:rsid w:val="00286228"/>
    <w:rsid w:val="00294998"/>
    <w:rsid w:val="00297F18"/>
    <w:rsid w:val="00297FF5"/>
    <w:rsid w:val="002A1945"/>
    <w:rsid w:val="002A26E4"/>
    <w:rsid w:val="002A4052"/>
    <w:rsid w:val="002B2958"/>
    <w:rsid w:val="002B3FC8"/>
    <w:rsid w:val="002D23C5"/>
    <w:rsid w:val="002D2970"/>
    <w:rsid w:val="002D6137"/>
    <w:rsid w:val="002E44D4"/>
    <w:rsid w:val="002E7E61"/>
    <w:rsid w:val="002F05E5"/>
    <w:rsid w:val="002F254D"/>
    <w:rsid w:val="002F30E4"/>
    <w:rsid w:val="002F78AF"/>
    <w:rsid w:val="00307140"/>
    <w:rsid w:val="00316DFF"/>
    <w:rsid w:val="00325B57"/>
    <w:rsid w:val="0033186D"/>
    <w:rsid w:val="00336056"/>
    <w:rsid w:val="003373C6"/>
    <w:rsid w:val="00344B5F"/>
    <w:rsid w:val="003544E1"/>
    <w:rsid w:val="00365C70"/>
    <w:rsid w:val="00366398"/>
    <w:rsid w:val="00375DE3"/>
    <w:rsid w:val="00383773"/>
    <w:rsid w:val="00390AA8"/>
    <w:rsid w:val="00396984"/>
    <w:rsid w:val="00396EC6"/>
    <w:rsid w:val="003A0632"/>
    <w:rsid w:val="003A30E5"/>
    <w:rsid w:val="003A3B7B"/>
    <w:rsid w:val="003A6ADF"/>
    <w:rsid w:val="003B5928"/>
    <w:rsid w:val="003B6F24"/>
    <w:rsid w:val="003D380F"/>
    <w:rsid w:val="003D5F36"/>
    <w:rsid w:val="003E11E7"/>
    <w:rsid w:val="003E160D"/>
    <w:rsid w:val="003F16DF"/>
    <w:rsid w:val="003F1D5F"/>
    <w:rsid w:val="00405128"/>
    <w:rsid w:val="00406CFF"/>
    <w:rsid w:val="00416B25"/>
    <w:rsid w:val="00416D8C"/>
    <w:rsid w:val="004200DC"/>
    <w:rsid w:val="00420592"/>
    <w:rsid w:val="004319E0"/>
    <w:rsid w:val="00437E8C"/>
    <w:rsid w:val="00440225"/>
    <w:rsid w:val="0044272C"/>
    <w:rsid w:val="00461483"/>
    <w:rsid w:val="004633A3"/>
    <w:rsid w:val="004675F0"/>
    <w:rsid w:val="004726BC"/>
    <w:rsid w:val="00474105"/>
    <w:rsid w:val="00480E6E"/>
    <w:rsid w:val="00486277"/>
    <w:rsid w:val="004906FD"/>
    <w:rsid w:val="00494CF6"/>
    <w:rsid w:val="00495F8D"/>
    <w:rsid w:val="004A1FAE"/>
    <w:rsid w:val="004A32FF"/>
    <w:rsid w:val="004B06EB"/>
    <w:rsid w:val="004B6AD0"/>
    <w:rsid w:val="004C009F"/>
    <w:rsid w:val="004C03A6"/>
    <w:rsid w:val="004C2D5D"/>
    <w:rsid w:val="004C33E1"/>
    <w:rsid w:val="004C4972"/>
    <w:rsid w:val="004C5842"/>
    <w:rsid w:val="004D23E5"/>
    <w:rsid w:val="004E01EB"/>
    <w:rsid w:val="004E2794"/>
    <w:rsid w:val="00501108"/>
    <w:rsid w:val="00504868"/>
    <w:rsid w:val="00510392"/>
    <w:rsid w:val="005127C3"/>
    <w:rsid w:val="00513E2A"/>
    <w:rsid w:val="005203EA"/>
    <w:rsid w:val="00525225"/>
    <w:rsid w:val="00533DBE"/>
    <w:rsid w:val="00543E13"/>
    <w:rsid w:val="005505F1"/>
    <w:rsid w:val="00566A35"/>
    <w:rsid w:val="0056701E"/>
    <w:rsid w:val="005727EE"/>
    <w:rsid w:val="005740D7"/>
    <w:rsid w:val="005A0F26"/>
    <w:rsid w:val="005A1B10"/>
    <w:rsid w:val="005A6850"/>
    <w:rsid w:val="005B1B1B"/>
    <w:rsid w:val="005B1D65"/>
    <w:rsid w:val="005C1BDE"/>
    <w:rsid w:val="005C5932"/>
    <w:rsid w:val="005D3CA7"/>
    <w:rsid w:val="005D4CC1"/>
    <w:rsid w:val="005D5B7B"/>
    <w:rsid w:val="005F4B91"/>
    <w:rsid w:val="005F55D2"/>
    <w:rsid w:val="00602356"/>
    <w:rsid w:val="00603ABE"/>
    <w:rsid w:val="00622A5D"/>
    <w:rsid w:val="0062312F"/>
    <w:rsid w:val="00625F2C"/>
    <w:rsid w:val="00643963"/>
    <w:rsid w:val="006618E9"/>
    <w:rsid w:val="0068194B"/>
    <w:rsid w:val="00692176"/>
    <w:rsid w:val="00692703"/>
    <w:rsid w:val="006A1962"/>
    <w:rsid w:val="006B0572"/>
    <w:rsid w:val="006B5D48"/>
    <w:rsid w:val="006B60B6"/>
    <w:rsid w:val="006B7D7B"/>
    <w:rsid w:val="006C1A5E"/>
    <w:rsid w:val="006D3685"/>
    <w:rsid w:val="006E1507"/>
    <w:rsid w:val="006E1BA0"/>
    <w:rsid w:val="006E3E69"/>
    <w:rsid w:val="006E5277"/>
    <w:rsid w:val="006F2840"/>
    <w:rsid w:val="0071151C"/>
    <w:rsid w:val="00712D8B"/>
    <w:rsid w:val="007273B7"/>
    <w:rsid w:val="00733978"/>
    <w:rsid w:val="00733E0A"/>
    <w:rsid w:val="0074403D"/>
    <w:rsid w:val="00746D44"/>
    <w:rsid w:val="007527A0"/>
    <w:rsid w:val="00752BD4"/>
    <w:rsid w:val="007538DC"/>
    <w:rsid w:val="00757803"/>
    <w:rsid w:val="007702AA"/>
    <w:rsid w:val="00777BD2"/>
    <w:rsid w:val="00780411"/>
    <w:rsid w:val="007805E5"/>
    <w:rsid w:val="0079206B"/>
    <w:rsid w:val="00796076"/>
    <w:rsid w:val="00797398"/>
    <w:rsid w:val="007A0A5F"/>
    <w:rsid w:val="007B752F"/>
    <w:rsid w:val="007C0566"/>
    <w:rsid w:val="007C606B"/>
    <w:rsid w:val="007C7F87"/>
    <w:rsid w:val="007D6A2A"/>
    <w:rsid w:val="007E1E65"/>
    <w:rsid w:val="007E6A61"/>
    <w:rsid w:val="00801140"/>
    <w:rsid w:val="00803404"/>
    <w:rsid w:val="008262B0"/>
    <w:rsid w:val="00834955"/>
    <w:rsid w:val="00855B59"/>
    <w:rsid w:val="00860461"/>
    <w:rsid w:val="0086487C"/>
    <w:rsid w:val="00870B20"/>
    <w:rsid w:val="008829F8"/>
    <w:rsid w:val="00882AD6"/>
    <w:rsid w:val="00883955"/>
    <w:rsid w:val="00885897"/>
    <w:rsid w:val="00897B92"/>
    <w:rsid w:val="008A62E4"/>
    <w:rsid w:val="008A6538"/>
    <w:rsid w:val="008B5126"/>
    <w:rsid w:val="008C7056"/>
    <w:rsid w:val="008F3B14"/>
    <w:rsid w:val="008F47D8"/>
    <w:rsid w:val="00900E93"/>
    <w:rsid w:val="00901899"/>
    <w:rsid w:val="0090344B"/>
    <w:rsid w:val="00905715"/>
    <w:rsid w:val="0091321E"/>
    <w:rsid w:val="00913946"/>
    <w:rsid w:val="0091548E"/>
    <w:rsid w:val="00917043"/>
    <w:rsid w:val="0092726B"/>
    <w:rsid w:val="0093006D"/>
    <w:rsid w:val="009361BA"/>
    <w:rsid w:val="00937D9E"/>
    <w:rsid w:val="00944F78"/>
    <w:rsid w:val="009510E7"/>
    <w:rsid w:val="00952C89"/>
    <w:rsid w:val="009571D8"/>
    <w:rsid w:val="009650EA"/>
    <w:rsid w:val="0097790C"/>
    <w:rsid w:val="0098506E"/>
    <w:rsid w:val="0099166F"/>
    <w:rsid w:val="0099533F"/>
    <w:rsid w:val="009A0EB7"/>
    <w:rsid w:val="009A44CE"/>
    <w:rsid w:val="009B6DDC"/>
    <w:rsid w:val="009C4DFC"/>
    <w:rsid w:val="009D44F8"/>
    <w:rsid w:val="009E3160"/>
    <w:rsid w:val="009E4DD2"/>
    <w:rsid w:val="009E551B"/>
    <w:rsid w:val="009F220C"/>
    <w:rsid w:val="009F3B05"/>
    <w:rsid w:val="009F4931"/>
    <w:rsid w:val="009F7984"/>
    <w:rsid w:val="00A01CB6"/>
    <w:rsid w:val="00A14534"/>
    <w:rsid w:val="00A16DAA"/>
    <w:rsid w:val="00A20926"/>
    <w:rsid w:val="00A22C68"/>
    <w:rsid w:val="00A23C82"/>
    <w:rsid w:val="00A24162"/>
    <w:rsid w:val="00A25023"/>
    <w:rsid w:val="00A270EA"/>
    <w:rsid w:val="00A3454F"/>
    <w:rsid w:val="00A34BA2"/>
    <w:rsid w:val="00A36F27"/>
    <w:rsid w:val="00A37120"/>
    <w:rsid w:val="00A37C06"/>
    <w:rsid w:val="00A42274"/>
    <w:rsid w:val="00A42E32"/>
    <w:rsid w:val="00A445F7"/>
    <w:rsid w:val="00A46E63"/>
    <w:rsid w:val="00A51DC5"/>
    <w:rsid w:val="00A520F7"/>
    <w:rsid w:val="00A53DE1"/>
    <w:rsid w:val="00A615E1"/>
    <w:rsid w:val="00A61F0A"/>
    <w:rsid w:val="00A67F72"/>
    <w:rsid w:val="00A755E8"/>
    <w:rsid w:val="00A87586"/>
    <w:rsid w:val="00A93A5D"/>
    <w:rsid w:val="00A96283"/>
    <w:rsid w:val="00AB32F8"/>
    <w:rsid w:val="00AB493A"/>
    <w:rsid w:val="00AB610B"/>
    <w:rsid w:val="00AC3D92"/>
    <w:rsid w:val="00AD0D46"/>
    <w:rsid w:val="00AD2563"/>
    <w:rsid w:val="00AD3431"/>
    <w:rsid w:val="00AD360E"/>
    <w:rsid w:val="00AD40FB"/>
    <w:rsid w:val="00AD782D"/>
    <w:rsid w:val="00AE05F8"/>
    <w:rsid w:val="00AE7650"/>
    <w:rsid w:val="00AF333E"/>
    <w:rsid w:val="00B10B5B"/>
    <w:rsid w:val="00B10EBE"/>
    <w:rsid w:val="00B20AA8"/>
    <w:rsid w:val="00B236F1"/>
    <w:rsid w:val="00B50F99"/>
    <w:rsid w:val="00B51D1B"/>
    <w:rsid w:val="00B540F4"/>
    <w:rsid w:val="00B5498C"/>
    <w:rsid w:val="00B60FD0"/>
    <w:rsid w:val="00B622DF"/>
    <w:rsid w:val="00B6332A"/>
    <w:rsid w:val="00B81760"/>
    <w:rsid w:val="00B8494C"/>
    <w:rsid w:val="00B931BF"/>
    <w:rsid w:val="00B96F88"/>
    <w:rsid w:val="00BA1546"/>
    <w:rsid w:val="00BA60DA"/>
    <w:rsid w:val="00BB20B4"/>
    <w:rsid w:val="00BB4E51"/>
    <w:rsid w:val="00BD3D21"/>
    <w:rsid w:val="00BD431F"/>
    <w:rsid w:val="00BE423E"/>
    <w:rsid w:val="00BE4E6C"/>
    <w:rsid w:val="00BF61AC"/>
    <w:rsid w:val="00C04513"/>
    <w:rsid w:val="00C27542"/>
    <w:rsid w:val="00C310BA"/>
    <w:rsid w:val="00C42268"/>
    <w:rsid w:val="00C47FA6"/>
    <w:rsid w:val="00C57FC6"/>
    <w:rsid w:val="00C65E22"/>
    <w:rsid w:val="00C66A7D"/>
    <w:rsid w:val="00C7487E"/>
    <w:rsid w:val="00C779DA"/>
    <w:rsid w:val="00C814F7"/>
    <w:rsid w:val="00C87F2B"/>
    <w:rsid w:val="00CA4B4D"/>
    <w:rsid w:val="00CA6A9D"/>
    <w:rsid w:val="00CB1041"/>
    <w:rsid w:val="00CB35C3"/>
    <w:rsid w:val="00CD2E21"/>
    <w:rsid w:val="00CD323D"/>
    <w:rsid w:val="00CD7105"/>
    <w:rsid w:val="00CE2E26"/>
    <w:rsid w:val="00CE4030"/>
    <w:rsid w:val="00CE64B3"/>
    <w:rsid w:val="00CF1A49"/>
    <w:rsid w:val="00CF2355"/>
    <w:rsid w:val="00D0630C"/>
    <w:rsid w:val="00D212C4"/>
    <w:rsid w:val="00D22AA6"/>
    <w:rsid w:val="00D243A9"/>
    <w:rsid w:val="00D305E5"/>
    <w:rsid w:val="00D32D78"/>
    <w:rsid w:val="00D376B8"/>
    <w:rsid w:val="00D37AAF"/>
    <w:rsid w:val="00D37CD3"/>
    <w:rsid w:val="00D66A52"/>
    <w:rsid w:val="00D66EFA"/>
    <w:rsid w:val="00D72A2D"/>
    <w:rsid w:val="00D9521A"/>
    <w:rsid w:val="00DA3914"/>
    <w:rsid w:val="00DA4DC8"/>
    <w:rsid w:val="00DA59AA"/>
    <w:rsid w:val="00DA7B6D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6BDB"/>
    <w:rsid w:val="00E14498"/>
    <w:rsid w:val="00E145B3"/>
    <w:rsid w:val="00E2397A"/>
    <w:rsid w:val="00E254DB"/>
    <w:rsid w:val="00E300FC"/>
    <w:rsid w:val="00E362DB"/>
    <w:rsid w:val="00E52212"/>
    <w:rsid w:val="00E5418E"/>
    <w:rsid w:val="00E5632B"/>
    <w:rsid w:val="00E6552A"/>
    <w:rsid w:val="00E70240"/>
    <w:rsid w:val="00E71E6B"/>
    <w:rsid w:val="00E81CC5"/>
    <w:rsid w:val="00E837BA"/>
    <w:rsid w:val="00E85A87"/>
    <w:rsid w:val="00E85B4A"/>
    <w:rsid w:val="00E90155"/>
    <w:rsid w:val="00E9528E"/>
    <w:rsid w:val="00EA5099"/>
    <w:rsid w:val="00EA6993"/>
    <w:rsid w:val="00EC1351"/>
    <w:rsid w:val="00EC4CBF"/>
    <w:rsid w:val="00EC7447"/>
    <w:rsid w:val="00EE2CA8"/>
    <w:rsid w:val="00EF17E8"/>
    <w:rsid w:val="00EF51D9"/>
    <w:rsid w:val="00F130DD"/>
    <w:rsid w:val="00F24884"/>
    <w:rsid w:val="00F476C4"/>
    <w:rsid w:val="00F504BE"/>
    <w:rsid w:val="00F51174"/>
    <w:rsid w:val="00F61DF9"/>
    <w:rsid w:val="00F72C29"/>
    <w:rsid w:val="00F80422"/>
    <w:rsid w:val="00F81960"/>
    <w:rsid w:val="00F8769D"/>
    <w:rsid w:val="00F9350C"/>
    <w:rsid w:val="00F94EB5"/>
    <w:rsid w:val="00F9624D"/>
    <w:rsid w:val="00FB31C1"/>
    <w:rsid w:val="00FB58F2"/>
    <w:rsid w:val="00FC20FB"/>
    <w:rsid w:val="00FC6810"/>
    <w:rsid w:val="00FC6AEA"/>
    <w:rsid w:val="00FD3D13"/>
    <w:rsid w:val="00FE55A2"/>
    <w:rsid w:val="00FF166E"/>
    <w:rsid w:val="00FF4D2A"/>
    <w:rsid w:val="00FF6445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B510AA"/>
  <w15:chartTrackingRefBased/>
  <w15:docId w15:val="{0A03F7CD-F68B-499E-A6DE-5C29F935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96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South+Jakarta,+South+Jakarta+City,+Jakarta/@-6.2841019,106.7320389,12z/data=!3m1!4b1!4m5!3m4!1s0x2e69f1ec2422b0b3:0x39a0d0fe47404d02!8m2!3d-6.2614927!4d106.8105998" TargetMode="External"/><Relationship Id="rId13" Type="http://schemas.openxmlformats.org/officeDocument/2006/relationships/hyperlink" Target="tel:+6281993270562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whatsapp://send?phone=+628199327056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bertJi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roberttjjif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roberttjjif@gmail.com" TargetMode="External"/><Relationship Id="rId14" Type="http://schemas.openxmlformats.org/officeDocument/2006/relationships/hyperlink" Target="https://www.researchgate.net/publication/330023706_Ekstraksi_Citra_Digital_Tulisan_Mandarin_Ke_Dalam_Terjemahan_Tulisan_Latin_Bahasa_Indonesia_Dengan_Stroke_Extraction_Dan_Template_Match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030554A523E4208BE37C5BA454B3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05E9E-B27B-4247-B355-6183BC073226}"/>
      </w:docPartPr>
      <w:docPartBody>
        <w:p w:rsidR="00170B69" w:rsidRDefault="0073616E">
          <w:pPr>
            <w:pStyle w:val="1030554A523E4208BE37C5BA454B33DF"/>
          </w:pPr>
          <w:r w:rsidRPr="00CF1A49">
            <w:t>·</w:t>
          </w:r>
        </w:p>
      </w:docPartBody>
    </w:docPart>
    <w:docPart>
      <w:docPartPr>
        <w:name w:val="A08CF0D6F2B1438B8BA457A8C78E1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B3B35-ADE7-4719-8DDA-D786F31461E0}"/>
      </w:docPartPr>
      <w:docPartBody>
        <w:p w:rsidR="00170B69" w:rsidRDefault="0073616E">
          <w:pPr>
            <w:pStyle w:val="A08CF0D6F2B1438B8BA457A8C78E1C45"/>
          </w:pPr>
          <w:r w:rsidRPr="00CF1A49">
            <w:t>Experience</w:t>
          </w:r>
        </w:p>
      </w:docPartBody>
    </w:docPart>
    <w:docPart>
      <w:docPartPr>
        <w:name w:val="E402162FF90F4D3DA407722C12BFC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7B012-8723-45DE-94E5-9E8C907B7528}"/>
      </w:docPartPr>
      <w:docPartBody>
        <w:p w:rsidR="00170B69" w:rsidRDefault="0073616E">
          <w:pPr>
            <w:pStyle w:val="E402162FF90F4D3DA407722C12BFCE92"/>
          </w:pPr>
          <w:r w:rsidRPr="00CF1A49">
            <w:t>Education</w:t>
          </w:r>
        </w:p>
      </w:docPartBody>
    </w:docPart>
    <w:docPart>
      <w:docPartPr>
        <w:name w:val="4AFFBA8013FE46F79B09BE050B5C5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1D80C-787B-4647-8A05-AA9CAE59AC48}"/>
      </w:docPartPr>
      <w:docPartBody>
        <w:p w:rsidR="00854B3B" w:rsidRDefault="00E3730D" w:rsidP="00E3730D">
          <w:pPr>
            <w:pStyle w:val="4AFFBA8013FE46F79B09BE050B5C5B80"/>
          </w:pPr>
          <w:r w:rsidRPr="00CF1A49">
            <w:t>·</w:t>
          </w:r>
        </w:p>
      </w:docPartBody>
    </w:docPart>
    <w:docPart>
      <w:docPartPr>
        <w:name w:val="AEC92780E6274FAFAC1BD07231DC5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65F51-77E7-4DBE-BA8B-BC64E76BE4B4}"/>
      </w:docPartPr>
      <w:docPartBody>
        <w:p w:rsidR="004F31FD" w:rsidRDefault="00090AE3" w:rsidP="00090AE3">
          <w:pPr>
            <w:pStyle w:val="AEC92780E6274FAFAC1BD07231DC5B2B"/>
          </w:pPr>
          <w:r w:rsidRPr="00CF1A49">
            <w:t>·</w:t>
          </w:r>
        </w:p>
      </w:docPartBody>
    </w:docPart>
    <w:docPart>
      <w:docPartPr>
        <w:name w:val="43F0D83E6B024D9D8362159B2727D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27630-29FF-4C77-8502-3110667ABF7E}"/>
      </w:docPartPr>
      <w:docPartBody>
        <w:p w:rsidR="004F31FD" w:rsidRDefault="00090AE3" w:rsidP="00090AE3">
          <w:pPr>
            <w:pStyle w:val="43F0D83E6B024D9D8362159B2727D748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16E"/>
    <w:rsid w:val="00090AE3"/>
    <w:rsid w:val="00157965"/>
    <w:rsid w:val="00170B69"/>
    <w:rsid w:val="00231005"/>
    <w:rsid w:val="002F41F1"/>
    <w:rsid w:val="003F285C"/>
    <w:rsid w:val="00412E5F"/>
    <w:rsid w:val="004F31FD"/>
    <w:rsid w:val="00536E5A"/>
    <w:rsid w:val="00582540"/>
    <w:rsid w:val="006E3D79"/>
    <w:rsid w:val="00732ABC"/>
    <w:rsid w:val="0073616E"/>
    <w:rsid w:val="007A30B2"/>
    <w:rsid w:val="00854B3B"/>
    <w:rsid w:val="0086096C"/>
    <w:rsid w:val="008909C6"/>
    <w:rsid w:val="00962A40"/>
    <w:rsid w:val="00A4310A"/>
    <w:rsid w:val="00A5738E"/>
    <w:rsid w:val="00A646E2"/>
    <w:rsid w:val="00A948A3"/>
    <w:rsid w:val="00B04B91"/>
    <w:rsid w:val="00BD467B"/>
    <w:rsid w:val="00C45A95"/>
    <w:rsid w:val="00DA2A9B"/>
    <w:rsid w:val="00DB416C"/>
    <w:rsid w:val="00E3730D"/>
    <w:rsid w:val="00EB3089"/>
    <w:rsid w:val="00FB52C8"/>
    <w:rsid w:val="00FC6810"/>
    <w:rsid w:val="00FD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C92780E6274FAFAC1BD07231DC5B2B">
    <w:name w:val="AEC92780E6274FAFAC1BD07231DC5B2B"/>
    <w:rsid w:val="00090AE3"/>
    <w:rPr>
      <w:lang w:val="en-ID" w:eastAsia="en-ID"/>
    </w:rPr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3F0D83E6B024D9D8362159B2727D748">
    <w:name w:val="43F0D83E6B024D9D8362159B2727D748"/>
    <w:rsid w:val="00090AE3"/>
    <w:rPr>
      <w:lang w:val="en-ID" w:eastAsia="en-ID"/>
    </w:rPr>
  </w:style>
  <w:style w:type="paragraph" w:customStyle="1" w:styleId="1030554A523E4208BE37C5BA454B33DF">
    <w:name w:val="1030554A523E4208BE37C5BA454B33DF"/>
  </w:style>
  <w:style w:type="paragraph" w:customStyle="1" w:styleId="A08CF0D6F2B1438B8BA457A8C78E1C45">
    <w:name w:val="A08CF0D6F2B1438B8BA457A8C78E1C4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402162FF90F4D3DA407722C12BFCE92">
    <w:name w:val="E402162FF90F4D3DA407722C12BFCE92"/>
  </w:style>
  <w:style w:type="paragraph" w:customStyle="1" w:styleId="4AFFBA8013FE46F79B09BE050B5C5B80">
    <w:name w:val="4AFFBA8013FE46F79B09BE050B5C5B80"/>
    <w:rsid w:val="00E373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FD7EF-F4AB-4367-B37F-19B2C361E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7</TotalTime>
  <Pages>4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</cp:revision>
  <cp:lastPrinted>2021-10-30T06:27:00Z</cp:lastPrinted>
  <dcterms:created xsi:type="dcterms:W3CDTF">2024-10-24T10:21:00Z</dcterms:created>
  <dcterms:modified xsi:type="dcterms:W3CDTF">2024-10-24T10:21:00Z</dcterms:modified>
  <cp:category/>
</cp:coreProperties>
</file>